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DC8BB" w14:textId="77777777" w:rsidR="007D1BC7" w:rsidRPr="00F067B4" w:rsidRDefault="00A73EA3" w:rsidP="00827E2C">
      <w:pPr>
        <w:pStyle w:val="Titel"/>
      </w:pPr>
      <w:r w:rsidRPr="00F067B4">
        <w:t>GIT</w:t>
      </w:r>
      <w:r w:rsidR="000D6836" w:rsidRPr="00F067B4">
        <w:t xml:space="preserve"> </w:t>
      </w:r>
      <w:r w:rsidR="00936535" w:rsidRPr="00F067B4">
        <w:t xml:space="preserve">– </w:t>
      </w:r>
      <w:r w:rsidR="000A0A01" w:rsidRPr="00F067B4">
        <w:t>Exercises</w:t>
      </w:r>
    </w:p>
    <w:p w14:paraId="2641A23B" w14:textId="5BDA63F0" w:rsidR="001D3A72" w:rsidRPr="00E36066" w:rsidRDefault="00352D16" w:rsidP="00147D70">
      <w:r w:rsidRPr="001D3A72">
        <w:rPr>
          <w:rStyle w:val="Fett"/>
        </w:rPr>
        <w:t>GitHub</w:t>
      </w:r>
      <w:r w:rsidRPr="001D3A72">
        <w:t xml:space="preserve"> is Built for developers - GitHub is a development platform inspired by the way software developers work. From open source to business, GitHub can be used to host and review code, manage projects, and build software alongside millions of other developers.</w:t>
      </w:r>
    </w:p>
    <w:p w14:paraId="00E32D59" w14:textId="77777777" w:rsidR="007E0B7D" w:rsidRPr="00F067B4" w:rsidRDefault="00352D16" w:rsidP="00457C28">
      <w:pPr>
        <w:pStyle w:val="berschrift1"/>
      </w:pPr>
      <w:r w:rsidRPr="00F067B4">
        <w:t>Create a GitHub account</w:t>
      </w:r>
    </w:p>
    <w:p w14:paraId="264F504D" w14:textId="2FEC1818" w:rsidR="00B41018" w:rsidRDefault="00E36066" w:rsidP="00457C28">
      <w:r w:rsidRPr="00F067B4">
        <w:t>To</w:t>
      </w:r>
      <w:r w:rsidR="00352D16" w:rsidRPr="00F067B4">
        <w:t xml:space="preserve"> be able to collaborate on GitHub, you need first to </w:t>
      </w:r>
      <w:r w:rsidR="00352D16" w:rsidRPr="00F067B4">
        <w:rPr>
          <w:rStyle w:val="Fett"/>
        </w:rPr>
        <w:t>create an account</w:t>
      </w:r>
      <w:r w:rsidR="00352D16" w:rsidRPr="00F067B4">
        <w:t xml:space="preserve"> for yourself. </w:t>
      </w:r>
      <w:r w:rsidR="00AB1C1E">
        <w:t>Should</w:t>
      </w:r>
      <w:r w:rsidR="00EB77BC" w:rsidRPr="00F067B4">
        <w:t xml:space="preserve"> </w:t>
      </w:r>
      <w:r w:rsidR="00DA7AB4">
        <w:t xml:space="preserve">you </w:t>
      </w:r>
      <w:r w:rsidR="00EB77BC" w:rsidRPr="00F067B4">
        <w:t>already have an account on GitHub, you can proceed to the next step.</w:t>
      </w:r>
    </w:p>
    <w:p w14:paraId="4BC870D1" w14:textId="77777777" w:rsidR="006834A2" w:rsidRPr="00F067B4" w:rsidRDefault="006834A2" w:rsidP="00457C28"/>
    <w:p w14:paraId="639CD4E8" w14:textId="77777777" w:rsidR="00352D16" w:rsidRPr="00F067B4" w:rsidRDefault="00352D16" w:rsidP="00147D70">
      <w:pPr>
        <w:pStyle w:val="QuestionList"/>
        <w:rPr>
          <w:lang w:val="en-US"/>
        </w:rPr>
      </w:pPr>
      <w:r w:rsidRPr="00F067B4">
        <w:rPr>
          <w:lang w:val="en-US"/>
        </w:rPr>
        <w:t xml:space="preserve">Open a web browser and visit the GitHub </w:t>
      </w:r>
      <w:r w:rsidR="00BA40C5" w:rsidRPr="00F067B4">
        <w:rPr>
          <w:lang w:val="en-US"/>
        </w:rPr>
        <w:t>website:</w:t>
      </w:r>
      <w:r w:rsidRPr="00F067B4">
        <w:rPr>
          <w:lang w:val="en-US"/>
        </w:rPr>
        <w:t xml:space="preserve"> </w:t>
      </w:r>
      <w:hyperlink r:id="rId8" w:history="1">
        <w:r w:rsidR="00AA6967" w:rsidRPr="00F067B4">
          <w:rPr>
            <w:rStyle w:val="Hyperlink"/>
            <w:i/>
            <w:lang w:val="en-US"/>
          </w:rPr>
          <w:t>https://github.com</w:t>
        </w:r>
      </w:hyperlink>
      <w:r w:rsidRPr="00F067B4">
        <w:rPr>
          <w:lang w:val="en-US"/>
        </w:rPr>
        <w:t>.</w:t>
      </w:r>
    </w:p>
    <w:p w14:paraId="12A0BBAD" w14:textId="77777777" w:rsidR="00FC7366" w:rsidRPr="00F067B4" w:rsidRDefault="00FC7366" w:rsidP="00147D70">
      <w:pPr>
        <w:pStyle w:val="QuestionList"/>
        <w:rPr>
          <w:lang w:val="en-US"/>
        </w:rPr>
      </w:pPr>
      <w:r w:rsidRPr="00F067B4">
        <w:rPr>
          <w:lang w:val="en-US"/>
        </w:rPr>
        <w:t xml:space="preserve">Choose </w:t>
      </w:r>
      <w:r w:rsidRPr="00F067B4">
        <w:rPr>
          <w:rStyle w:val="Fett"/>
          <w:lang w:val="en-US"/>
        </w:rPr>
        <w:t>“Sign up”</w:t>
      </w:r>
      <w:r w:rsidRPr="00F067B4">
        <w:rPr>
          <w:lang w:val="en-US"/>
        </w:rPr>
        <w:t xml:space="preserve"> in order to create an account for you.</w:t>
      </w:r>
    </w:p>
    <w:p w14:paraId="3B4C84D6" w14:textId="77777777" w:rsidR="00EB77BC" w:rsidRPr="00F067B4" w:rsidRDefault="00EB77BC" w:rsidP="00147D70">
      <w:pPr>
        <w:pStyle w:val="QuestionList"/>
        <w:rPr>
          <w:lang w:val="en-US"/>
        </w:rPr>
      </w:pPr>
      <w:r w:rsidRPr="00F067B4">
        <w:rPr>
          <w:lang w:val="en-US"/>
        </w:rPr>
        <w:t>Create an account using either yo</w:t>
      </w:r>
      <w:r w:rsidR="00FC7366" w:rsidRPr="00F067B4">
        <w:rPr>
          <w:lang w:val="en-US"/>
        </w:rPr>
        <w:t xml:space="preserve">ur private or HEVs </w:t>
      </w:r>
      <w:r w:rsidR="00D8428F" w:rsidRPr="00F067B4">
        <w:rPr>
          <w:lang w:val="en-US"/>
        </w:rPr>
        <w:t>e</w:t>
      </w:r>
      <w:r w:rsidR="00FC7366" w:rsidRPr="00F067B4">
        <w:rPr>
          <w:lang w:val="en-US"/>
        </w:rPr>
        <w:t>mail address.</w:t>
      </w:r>
    </w:p>
    <w:p w14:paraId="2A2C735A" w14:textId="733106AC" w:rsidR="006834A2" w:rsidRPr="00E36066" w:rsidRDefault="00FC7366" w:rsidP="00E36066">
      <w:pPr>
        <w:pStyle w:val="QuestionList"/>
        <w:rPr>
          <w:lang w:val="en-US"/>
        </w:rPr>
      </w:pPr>
      <w:r w:rsidRPr="00F067B4">
        <w:rPr>
          <w:lang w:val="en-US"/>
        </w:rPr>
        <w:t xml:space="preserve">Choose </w:t>
      </w:r>
      <w:r w:rsidRPr="00F067B4">
        <w:rPr>
          <w:rStyle w:val="Fett"/>
          <w:lang w:val="en-US"/>
        </w:rPr>
        <w:t>“Unlimited public repositories for free”</w:t>
      </w:r>
      <w:r w:rsidRPr="00F067B4">
        <w:rPr>
          <w:lang w:val="en-US"/>
        </w:rPr>
        <w:t xml:space="preserve"> as your plan.</w:t>
      </w:r>
    </w:p>
    <w:p w14:paraId="1369FA4E" w14:textId="77777777" w:rsidR="00FC7366" w:rsidRPr="00F067B4" w:rsidRDefault="00FC7366" w:rsidP="00457C28">
      <w:pPr>
        <w:pStyle w:val="berschrift1"/>
      </w:pPr>
      <w:r w:rsidRPr="00F067B4">
        <w:t>Install GIT on your personal computer</w:t>
      </w:r>
    </w:p>
    <w:p w14:paraId="63B43E17" w14:textId="3AD9E806" w:rsidR="00FC7366" w:rsidRDefault="00FC7366" w:rsidP="00457C28">
      <w:r w:rsidRPr="00F067B4">
        <w:t xml:space="preserve">If you have installed GIT </w:t>
      </w:r>
      <w:r w:rsidR="002C7C63" w:rsidRPr="00F067B4">
        <w:t xml:space="preserve">already </w:t>
      </w:r>
      <w:r w:rsidRPr="00F067B4">
        <w:t xml:space="preserve">on your personal computer or you do not plan to use it for </w:t>
      </w:r>
      <w:r w:rsidR="004A7294" w:rsidRPr="00F067B4">
        <w:t>these</w:t>
      </w:r>
      <w:r w:rsidRPr="00F067B4">
        <w:t xml:space="preserve"> exercises, you can proceed to the next step.</w:t>
      </w:r>
    </w:p>
    <w:p w14:paraId="5FD4648D" w14:textId="5AFA829B" w:rsidR="00E36066" w:rsidRPr="00F067B4" w:rsidRDefault="00DA7AB4" w:rsidP="00457C28">
      <w:r>
        <w:t xml:space="preserve">A good and free to test client for Windows and macOS is Fork: </w:t>
      </w:r>
      <w:hyperlink r:id="rId9" w:history="1">
        <w:r w:rsidRPr="001F5322">
          <w:rPr>
            <w:rStyle w:val="Hyperlink"/>
          </w:rPr>
          <w:t>https://git-</w:t>
        </w:r>
        <w:r w:rsidRPr="001F5322">
          <w:rPr>
            <w:rStyle w:val="Hyperlink"/>
          </w:rPr>
          <w:t>f</w:t>
        </w:r>
        <w:r w:rsidRPr="001F5322">
          <w:rPr>
            <w:rStyle w:val="Hyperlink"/>
          </w:rPr>
          <w:t>ork.com</w:t>
        </w:r>
      </w:hyperlink>
      <w:r>
        <w:t>.</w:t>
      </w:r>
    </w:p>
    <w:p w14:paraId="414DF724" w14:textId="5127D06B" w:rsidR="00F52FC3" w:rsidRPr="00F067B4" w:rsidRDefault="00F52FC3" w:rsidP="00457C28">
      <w:pPr>
        <w:pStyle w:val="berschrift1"/>
      </w:pPr>
      <w:r w:rsidRPr="00F067B4">
        <w:t>Fork the “</w:t>
      </w:r>
      <w:r w:rsidR="00DA7AB4">
        <w:t>git-introduction</w:t>
      </w:r>
      <w:r w:rsidRPr="00F067B4">
        <w:t>” project on GitHub</w:t>
      </w:r>
    </w:p>
    <w:p w14:paraId="670EEB61" w14:textId="77777777" w:rsidR="00F91CEE" w:rsidRPr="00F067B4" w:rsidRDefault="00F91CEE" w:rsidP="00457C28">
      <w:r w:rsidRPr="00F067B4">
        <w:t xml:space="preserve">A </w:t>
      </w:r>
      <w:r w:rsidRPr="00F067B4">
        <w:rPr>
          <w:rStyle w:val="Fett"/>
        </w:rPr>
        <w:t>fork</w:t>
      </w:r>
      <w:r w:rsidRPr="00F067B4">
        <w:t xml:space="preserve"> is a copy of a GIT repository. Forking a repository allows you to freely experiment with changes without affecting the original project</w:t>
      </w:r>
      <w:r w:rsidR="006834A2">
        <w:t xml:space="preserve"> - it is still possible to send pull request to the original developer</w:t>
      </w:r>
      <w:r w:rsidRPr="00F067B4">
        <w:t>.</w:t>
      </w:r>
    </w:p>
    <w:p w14:paraId="4268D722" w14:textId="77777777" w:rsidR="00C6141E" w:rsidRPr="00F067B4" w:rsidRDefault="00F91CEE" w:rsidP="00457C28">
      <w:r w:rsidRPr="00F067B4">
        <w:t>Most commonly, forks are used to either propose changes to someone else's project or to use someone else's project as a starting point for your own idea.</w:t>
      </w:r>
    </w:p>
    <w:p w14:paraId="4B120699" w14:textId="77777777" w:rsidR="00493B7D" w:rsidRPr="00F067B4" w:rsidRDefault="00F91CEE" w:rsidP="00457C28">
      <w:r w:rsidRPr="00F067B4">
        <w:t>A great example of using forks to propose changes is for bug fixes. Rather than logging an issue for a bug you've found, you can:</w:t>
      </w:r>
    </w:p>
    <w:p w14:paraId="0D93EDDB" w14:textId="77777777" w:rsidR="00F91CEE" w:rsidRPr="00F067B4" w:rsidRDefault="00F91CEE" w:rsidP="00AC2E90">
      <w:pPr>
        <w:pStyle w:val="Listenabsatz"/>
        <w:numPr>
          <w:ilvl w:val="0"/>
          <w:numId w:val="4"/>
        </w:numPr>
      </w:pPr>
      <w:r w:rsidRPr="00F067B4">
        <w:rPr>
          <w:rStyle w:val="Fett"/>
        </w:rPr>
        <w:t>Fork</w:t>
      </w:r>
      <w:r w:rsidRPr="00F067B4">
        <w:t xml:space="preserve"> the repository.</w:t>
      </w:r>
    </w:p>
    <w:p w14:paraId="7F18AEF7" w14:textId="77777777" w:rsidR="00F91CEE" w:rsidRPr="00F067B4" w:rsidRDefault="00F91CEE" w:rsidP="00AC2E90">
      <w:pPr>
        <w:pStyle w:val="Listenabsatz"/>
        <w:numPr>
          <w:ilvl w:val="0"/>
          <w:numId w:val="4"/>
        </w:numPr>
      </w:pPr>
      <w:r w:rsidRPr="00F067B4">
        <w:t xml:space="preserve">Make the </w:t>
      </w:r>
      <w:r w:rsidRPr="00F067B4">
        <w:rPr>
          <w:rStyle w:val="Fett"/>
        </w:rPr>
        <w:t>fix</w:t>
      </w:r>
      <w:r w:rsidRPr="00F067B4">
        <w:t>.</w:t>
      </w:r>
    </w:p>
    <w:p w14:paraId="70FD33B6" w14:textId="77777777" w:rsidR="00147D70" w:rsidRPr="00F067B4" w:rsidRDefault="00F91CEE" w:rsidP="0032146C">
      <w:pPr>
        <w:pStyle w:val="Listenabsatz"/>
        <w:numPr>
          <w:ilvl w:val="0"/>
          <w:numId w:val="4"/>
        </w:numPr>
      </w:pPr>
      <w:r w:rsidRPr="00F067B4">
        <w:t>Submit a </w:t>
      </w:r>
      <w:r w:rsidRPr="00F067B4">
        <w:rPr>
          <w:rStyle w:val="Fett"/>
        </w:rPr>
        <w:t>pull request</w:t>
      </w:r>
      <w:r w:rsidRPr="00F067B4">
        <w:t> to the project owner.</w:t>
      </w:r>
    </w:p>
    <w:p w14:paraId="3CB5C23B" w14:textId="77777777" w:rsidR="0032146C" w:rsidRPr="00F067B4" w:rsidRDefault="0032146C" w:rsidP="0032146C">
      <w:pPr>
        <w:pStyle w:val="Listenabsatz"/>
      </w:pPr>
    </w:p>
    <w:p w14:paraId="23E927AE" w14:textId="34E36C0F" w:rsidR="00047B08" w:rsidRPr="00F067B4" w:rsidRDefault="00047B08" w:rsidP="00AC2E90">
      <w:pPr>
        <w:pStyle w:val="QuestionList"/>
        <w:numPr>
          <w:ilvl w:val="0"/>
          <w:numId w:val="7"/>
        </w:numPr>
        <w:rPr>
          <w:lang w:val="en-US"/>
        </w:rPr>
      </w:pPr>
      <w:r w:rsidRPr="00F067B4">
        <w:rPr>
          <w:lang w:val="en-US"/>
        </w:rPr>
        <w:t xml:space="preserve">Find the project </w:t>
      </w:r>
      <w:r w:rsidRPr="00F067B4">
        <w:rPr>
          <w:rStyle w:val="Fett"/>
          <w:lang w:val="en-US"/>
        </w:rPr>
        <w:t>“</w:t>
      </w:r>
      <w:r w:rsidR="00E36066">
        <w:rPr>
          <w:rStyle w:val="Fett"/>
          <w:lang w:val="en-US"/>
        </w:rPr>
        <w:t>git-introduction</w:t>
      </w:r>
      <w:r w:rsidRPr="00F067B4">
        <w:rPr>
          <w:rStyle w:val="Fett"/>
          <w:lang w:val="en-US"/>
        </w:rPr>
        <w:t>”</w:t>
      </w:r>
      <w:r w:rsidRPr="00F067B4">
        <w:rPr>
          <w:lang w:val="en-US"/>
        </w:rPr>
        <w:t xml:space="preserve"> of the </w:t>
      </w:r>
      <w:r w:rsidR="00E36066">
        <w:rPr>
          <w:lang w:val="en-US"/>
        </w:rPr>
        <w:t>user</w:t>
      </w:r>
      <w:r w:rsidRPr="00F067B4">
        <w:rPr>
          <w:lang w:val="en-US"/>
        </w:rPr>
        <w:t xml:space="preserve"> </w:t>
      </w:r>
      <w:r w:rsidRPr="00F067B4">
        <w:rPr>
          <w:rStyle w:val="Fett"/>
          <w:lang w:val="en-US"/>
        </w:rPr>
        <w:t>“</w:t>
      </w:r>
      <w:r w:rsidR="00E36066">
        <w:rPr>
          <w:rStyle w:val="Fett"/>
          <w:lang w:val="en-US"/>
        </w:rPr>
        <w:t>cm0x4D</w:t>
      </w:r>
      <w:r w:rsidRPr="00F067B4">
        <w:rPr>
          <w:rStyle w:val="Fett"/>
          <w:lang w:val="en-US"/>
        </w:rPr>
        <w:t xml:space="preserve">” </w:t>
      </w:r>
      <w:r w:rsidRPr="00F067B4">
        <w:rPr>
          <w:lang w:val="en-US"/>
        </w:rPr>
        <w:t>on GitHub.</w:t>
      </w:r>
    </w:p>
    <w:p w14:paraId="42A3F44F" w14:textId="77777777" w:rsidR="00473617" w:rsidRPr="00F067B4" w:rsidRDefault="00047B08" w:rsidP="00AC2E90">
      <w:pPr>
        <w:pStyle w:val="QuestionList"/>
        <w:numPr>
          <w:ilvl w:val="0"/>
          <w:numId w:val="7"/>
        </w:numPr>
        <w:rPr>
          <w:lang w:val="en-US"/>
        </w:rPr>
      </w:pPr>
      <w:r w:rsidRPr="00F067B4">
        <w:rPr>
          <w:lang w:val="en-US"/>
        </w:rPr>
        <w:t xml:space="preserve">Fork the project </w:t>
      </w:r>
      <w:r w:rsidR="00473617" w:rsidRPr="00F067B4">
        <w:rPr>
          <w:lang w:val="en-US"/>
        </w:rPr>
        <w:t>(</w:t>
      </w:r>
      <w:r w:rsidR="00AE117B" w:rsidRPr="00F067B4">
        <w:rPr>
          <w:lang w:val="en-US"/>
        </w:rPr>
        <w:t>The fork b</w:t>
      </w:r>
      <w:r w:rsidR="00473617" w:rsidRPr="00F067B4">
        <w:rPr>
          <w:lang w:val="en-US"/>
        </w:rPr>
        <w:t xml:space="preserve">utton </w:t>
      </w:r>
      <w:r w:rsidR="00AE117B" w:rsidRPr="00F067B4">
        <w:rPr>
          <w:lang w:val="en-US"/>
        </w:rPr>
        <w:t xml:space="preserve">is on </w:t>
      </w:r>
      <w:r w:rsidR="00473617" w:rsidRPr="00F067B4">
        <w:rPr>
          <w:lang w:val="en-US"/>
        </w:rPr>
        <w:t>top right).</w:t>
      </w:r>
    </w:p>
    <w:p w14:paraId="26E05A16" w14:textId="6A59C7F2" w:rsidR="00B41018" w:rsidRPr="00F067B4" w:rsidRDefault="00B41018" w:rsidP="00457C28">
      <w:pPr>
        <w:pStyle w:val="berschrift1"/>
      </w:pPr>
      <w:r w:rsidRPr="00F067B4">
        <w:lastRenderedPageBreak/>
        <w:t xml:space="preserve">Fix the </w:t>
      </w:r>
      <w:r w:rsidR="00E36066">
        <w:t>spelling error</w:t>
      </w:r>
    </w:p>
    <w:p w14:paraId="07ECBA3D" w14:textId="0C93C169" w:rsidR="00B41018" w:rsidRPr="00F067B4" w:rsidRDefault="00B41018" w:rsidP="00457C28">
      <w:r w:rsidRPr="00F067B4">
        <w:t>Unfortunately, the</w:t>
      </w:r>
      <w:r w:rsidR="00DA7AB4">
        <w:t xml:space="preserve"> file</w:t>
      </w:r>
      <w:r w:rsidRPr="00F067B4">
        <w:t xml:space="preserve"> </w:t>
      </w:r>
      <w:r w:rsidR="00E36066" w:rsidRPr="00DA7AB4">
        <w:rPr>
          <w:b/>
          <w:bCs/>
        </w:rPr>
        <w:t>readme.md</w:t>
      </w:r>
      <w:r w:rsidRPr="00F067B4">
        <w:t xml:space="preserve"> has </w:t>
      </w:r>
      <w:r w:rsidR="00E36066">
        <w:t>a typo</w:t>
      </w:r>
      <w:r w:rsidRPr="00F067B4">
        <w:t xml:space="preserve">. </w:t>
      </w:r>
      <w:r w:rsidR="002043C4" w:rsidRPr="00F067B4">
        <w:t xml:space="preserve">Can you help </w:t>
      </w:r>
      <w:r w:rsidR="00DA7AB4">
        <w:t>us</w:t>
      </w:r>
      <w:r w:rsidR="00A744EF" w:rsidRPr="00F067B4">
        <w:t xml:space="preserve"> and fix th</w:t>
      </w:r>
      <w:r w:rsidR="00E36066">
        <w:t>e typo</w:t>
      </w:r>
      <w:r w:rsidR="002043C4" w:rsidRPr="00F067B4">
        <w:t>?</w:t>
      </w:r>
    </w:p>
    <w:p w14:paraId="1FB16B23" w14:textId="77777777" w:rsidR="009C72CF" w:rsidRPr="00F067B4" w:rsidRDefault="009C72CF" w:rsidP="00457C28"/>
    <w:p w14:paraId="7467E14C" w14:textId="22BF4AD1" w:rsidR="0096509E" w:rsidRPr="00F067B4" w:rsidRDefault="0096509E" w:rsidP="00AC2E90">
      <w:pPr>
        <w:pStyle w:val="QuestionList"/>
        <w:numPr>
          <w:ilvl w:val="0"/>
          <w:numId w:val="8"/>
        </w:numPr>
        <w:rPr>
          <w:lang w:val="en-US"/>
        </w:rPr>
      </w:pPr>
      <w:r w:rsidRPr="00F067B4">
        <w:rPr>
          <w:lang w:val="en-US"/>
        </w:rPr>
        <w:t xml:space="preserve">Clone your fork of the </w:t>
      </w:r>
      <w:r w:rsidR="00E36066">
        <w:rPr>
          <w:lang w:val="en-US"/>
        </w:rPr>
        <w:t>git-example</w:t>
      </w:r>
      <w:r w:rsidRPr="00F067B4">
        <w:rPr>
          <w:lang w:val="en-US"/>
        </w:rPr>
        <w:t xml:space="preserve"> repository</w:t>
      </w:r>
      <w:r w:rsidR="00DA7AB4">
        <w:rPr>
          <w:lang w:val="en-US"/>
        </w:rPr>
        <w:t xml:space="preserve"> on your machine</w:t>
      </w:r>
      <w:r w:rsidRPr="00F067B4">
        <w:rPr>
          <w:lang w:val="en-US"/>
        </w:rPr>
        <w:t>.</w:t>
      </w:r>
    </w:p>
    <w:p w14:paraId="503B1AAB" w14:textId="04BBB9C8" w:rsidR="005909F2" w:rsidRPr="00F067B4" w:rsidRDefault="005909F2" w:rsidP="00AC2E90">
      <w:pPr>
        <w:pStyle w:val="QuestionList"/>
        <w:numPr>
          <w:ilvl w:val="0"/>
          <w:numId w:val="8"/>
        </w:numPr>
        <w:rPr>
          <w:lang w:val="en-US"/>
        </w:rPr>
      </w:pPr>
      <w:r w:rsidRPr="00F067B4">
        <w:rPr>
          <w:lang w:val="en-US"/>
        </w:rPr>
        <w:t xml:space="preserve">Create a new branch </w:t>
      </w:r>
      <w:r w:rsidRPr="00F067B4">
        <w:rPr>
          <w:rStyle w:val="Fett"/>
          <w:lang w:val="en-US"/>
        </w:rPr>
        <w:t>bugfixes</w:t>
      </w:r>
      <w:r w:rsidRPr="00F067B4">
        <w:rPr>
          <w:lang w:val="en-US"/>
        </w:rPr>
        <w:t xml:space="preserve"> from the </w:t>
      </w:r>
      <w:r w:rsidR="00E36066">
        <w:rPr>
          <w:rStyle w:val="Fett"/>
          <w:lang w:val="en-US"/>
        </w:rPr>
        <w:t>main</w:t>
      </w:r>
      <w:r w:rsidRPr="00F067B4">
        <w:rPr>
          <w:lang w:val="en-US"/>
        </w:rPr>
        <w:t xml:space="preserve"> branch.</w:t>
      </w:r>
      <w:r w:rsidR="00BB0E85" w:rsidRPr="00F067B4">
        <w:rPr>
          <w:lang w:val="en-US"/>
        </w:rPr>
        <w:tab/>
      </w:r>
    </w:p>
    <w:p w14:paraId="067AE7EB" w14:textId="1C24ED85" w:rsidR="002043C4" w:rsidRPr="00F067B4" w:rsidRDefault="003A33F6" w:rsidP="00AC2E90">
      <w:pPr>
        <w:pStyle w:val="QuestionList"/>
        <w:numPr>
          <w:ilvl w:val="0"/>
          <w:numId w:val="8"/>
        </w:numPr>
        <w:rPr>
          <w:lang w:val="en-US"/>
        </w:rPr>
      </w:pPr>
      <w:r w:rsidRPr="00F067B4">
        <w:rPr>
          <w:lang w:val="en-US"/>
        </w:rPr>
        <w:t xml:space="preserve">Open the </w:t>
      </w:r>
      <w:r w:rsidR="00E36066">
        <w:rPr>
          <w:lang w:val="en-US"/>
        </w:rPr>
        <w:t>file readme.md</w:t>
      </w:r>
      <w:r w:rsidRPr="00F067B4">
        <w:rPr>
          <w:lang w:val="en-US"/>
        </w:rPr>
        <w:t xml:space="preserve"> </w:t>
      </w:r>
      <w:r w:rsidR="002043C4" w:rsidRPr="00F067B4">
        <w:rPr>
          <w:lang w:val="en-US"/>
        </w:rPr>
        <w:t>in</w:t>
      </w:r>
      <w:r w:rsidR="00E36066">
        <w:rPr>
          <w:lang w:val="en-US"/>
        </w:rPr>
        <w:t xml:space="preserve"> a text editor</w:t>
      </w:r>
      <w:r w:rsidR="002043C4" w:rsidRPr="00F067B4">
        <w:rPr>
          <w:lang w:val="en-US"/>
        </w:rPr>
        <w:t>.</w:t>
      </w:r>
    </w:p>
    <w:p w14:paraId="341FD506" w14:textId="3594D034" w:rsidR="00B41018" w:rsidRPr="00F067B4" w:rsidRDefault="00B41018" w:rsidP="00AC2E90">
      <w:pPr>
        <w:pStyle w:val="QuestionList"/>
        <w:numPr>
          <w:ilvl w:val="0"/>
          <w:numId w:val="8"/>
        </w:numPr>
        <w:rPr>
          <w:lang w:val="en-US"/>
        </w:rPr>
      </w:pPr>
      <w:r w:rsidRPr="00F067B4">
        <w:rPr>
          <w:lang w:val="en-US"/>
        </w:rPr>
        <w:t xml:space="preserve">Fix the </w:t>
      </w:r>
      <w:r w:rsidR="00E36066">
        <w:rPr>
          <w:lang w:val="en-US"/>
        </w:rPr>
        <w:t>typo</w:t>
      </w:r>
      <w:r w:rsidRPr="00F067B4">
        <w:rPr>
          <w:lang w:val="en-US"/>
        </w:rPr>
        <w:t xml:space="preserve"> in</w:t>
      </w:r>
      <w:r w:rsidR="00E36066">
        <w:rPr>
          <w:rStyle w:val="Fett"/>
          <w:lang w:val="en-US"/>
        </w:rPr>
        <w:t xml:space="preserve"> readme.md</w:t>
      </w:r>
      <w:r w:rsidRPr="00F067B4">
        <w:rPr>
          <w:lang w:val="en-US"/>
        </w:rPr>
        <w:t>.</w:t>
      </w:r>
    </w:p>
    <w:p w14:paraId="443C18ED" w14:textId="19CDF6C1" w:rsidR="00B41018" w:rsidRPr="00F067B4" w:rsidRDefault="00E36066" w:rsidP="00AC2E90">
      <w:pPr>
        <w:pStyle w:val="QuestionList"/>
        <w:numPr>
          <w:ilvl w:val="0"/>
          <w:numId w:val="8"/>
        </w:numPr>
        <w:rPr>
          <w:lang w:val="en-US"/>
        </w:rPr>
      </w:pPr>
      <w:r>
        <w:rPr>
          <w:lang w:val="en-US"/>
        </w:rPr>
        <w:t>Commit your changes.</w:t>
      </w:r>
      <w:r w:rsidR="00DA7AB4">
        <w:rPr>
          <w:lang w:val="en-US"/>
        </w:rPr>
        <w:t xml:space="preserve"> Always explain in the commit message what you change.</w:t>
      </w:r>
    </w:p>
    <w:p w14:paraId="50951C74" w14:textId="2279B22F" w:rsidR="005909F2" w:rsidRPr="00F067B4" w:rsidRDefault="005909F2" w:rsidP="00AC2E90">
      <w:pPr>
        <w:pStyle w:val="QuestionList"/>
        <w:numPr>
          <w:ilvl w:val="0"/>
          <w:numId w:val="8"/>
        </w:numPr>
        <w:rPr>
          <w:lang w:val="en-US"/>
        </w:rPr>
      </w:pPr>
      <w:r w:rsidRPr="00F067B4">
        <w:rPr>
          <w:lang w:val="en-US"/>
        </w:rPr>
        <w:t xml:space="preserve">Merge your changes from the </w:t>
      </w:r>
      <w:r w:rsidRPr="00F067B4">
        <w:rPr>
          <w:rStyle w:val="Fett"/>
          <w:lang w:val="en-US"/>
        </w:rPr>
        <w:t>bugfixes</w:t>
      </w:r>
      <w:r w:rsidRPr="00F067B4">
        <w:rPr>
          <w:lang w:val="en-US"/>
        </w:rPr>
        <w:t xml:space="preserve"> branch </w:t>
      </w:r>
      <w:r w:rsidR="004D354D" w:rsidRPr="00F067B4">
        <w:rPr>
          <w:lang w:val="en-US"/>
        </w:rPr>
        <w:t xml:space="preserve">back </w:t>
      </w:r>
      <w:r w:rsidRPr="00F067B4">
        <w:rPr>
          <w:lang w:val="en-US"/>
        </w:rPr>
        <w:t xml:space="preserve">into </w:t>
      </w:r>
      <w:r w:rsidR="00E36066">
        <w:rPr>
          <w:lang w:val="en-US"/>
        </w:rPr>
        <w:t>your</w:t>
      </w:r>
      <w:r w:rsidRPr="00F067B4">
        <w:rPr>
          <w:lang w:val="en-US"/>
        </w:rPr>
        <w:t xml:space="preserve"> </w:t>
      </w:r>
      <w:r w:rsidR="00E36066">
        <w:rPr>
          <w:rStyle w:val="Fett"/>
          <w:lang w:val="en-US"/>
        </w:rPr>
        <w:t>main</w:t>
      </w:r>
      <w:r w:rsidRPr="00F067B4">
        <w:rPr>
          <w:lang w:val="en-US"/>
        </w:rPr>
        <w:t xml:space="preserve"> branch.</w:t>
      </w:r>
      <w:r w:rsidR="00F067B4">
        <w:rPr>
          <w:lang w:val="en-US"/>
        </w:rPr>
        <w:t xml:space="preserve"> Ensure that a commit is created for the merge operation (no fast forward).</w:t>
      </w:r>
    </w:p>
    <w:p w14:paraId="03717E9D" w14:textId="1F52D2BB" w:rsidR="00B41018" w:rsidRPr="00F067B4" w:rsidRDefault="0096509E" w:rsidP="00AC2E90">
      <w:pPr>
        <w:pStyle w:val="QuestionList"/>
        <w:numPr>
          <w:ilvl w:val="0"/>
          <w:numId w:val="8"/>
        </w:numPr>
        <w:rPr>
          <w:lang w:val="en-US"/>
        </w:rPr>
      </w:pPr>
      <w:r w:rsidRPr="00F067B4">
        <w:rPr>
          <w:lang w:val="en-US"/>
        </w:rPr>
        <w:t xml:space="preserve">Push your commits to your fork of the </w:t>
      </w:r>
      <w:r w:rsidR="00E36066">
        <w:rPr>
          <w:lang w:val="en-US"/>
        </w:rPr>
        <w:t>git-introduction</w:t>
      </w:r>
      <w:r w:rsidRPr="00F067B4">
        <w:rPr>
          <w:lang w:val="en-US"/>
        </w:rPr>
        <w:t xml:space="preserve"> repository</w:t>
      </w:r>
      <w:r w:rsidR="005909F2" w:rsidRPr="00F067B4">
        <w:rPr>
          <w:lang w:val="en-US"/>
        </w:rPr>
        <w:t xml:space="preserve"> on GitHub</w:t>
      </w:r>
      <w:r w:rsidRPr="00F067B4">
        <w:rPr>
          <w:lang w:val="en-US"/>
        </w:rPr>
        <w:t>.</w:t>
      </w:r>
    </w:p>
    <w:p w14:paraId="3412F2CD" w14:textId="77777777" w:rsidR="0096509E" w:rsidRPr="00F067B4" w:rsidRDefault="0096509E" w:rsidP="00457C28">
      <w:pPr>
        <w:pStyle w:val="berschrift1"/>
      </w:pPr>
      <w:r w:rsidRPr="00F067B4">
        <w:t>Create a pull request</w:t>
      </w:r>
    </w:p>
    <w:p w14:paraId="55F96AED" w14:textId="77777777" w:rsidR="00BC297A" w:rsidRPr="00F067B4" w:rsidRDefault="00BC297A" w:rsidP="00457C28">
      <w:r w:rsidRPr="00F067B4">
        <w:t xml:space="preserve">Pull requests let you tell others about changes you've pushed to a repository on GitHub. Once a pull request is opened, you can discuss and review the potential changes with collaborators and add follow-up commits before the changes are merged into the </w:t>
      </w:r>
      <w:r w:rsidR="004D354D" w:rsidRPr="00F067B4">
        <w:t xml:space="preserve">origin </w:t>
      </w:r>
      <w:r w:rsidRPr="00F067B4">
        <w:t>repository</w:t>
      </w:r>
      <w:r w:rsidR="004D354D" w:rsidRPr="00F067B4">
        <w:t xml:space="preserve"> by the maintainer of the project</w:t>
      </w:r>
      <w:r w:rsidRPr="00F067B4">
        <w:t>.</w:t>
      </w:r>
    </w:p>
    <w:p w14:paraId="5C87F8BD" w14:textId="77777777" w:rsidR="009C72CF" w:rsidRPr="00F067B4" w:rsidRDefault="009C72CF" w:rsidP="00457C28"/>
    <w:p w14:paraId="675E410D" w14:textId="77777777" w:rsidR="00BC297A" w:rsidRPr="00F067B4" w:rsidRDefault="005909F2" w:rsidP="00FC307F">
      <w:pPr>
        <w:pStyle w:val="QuestionList"/>
        <w:numPr>
          <w:ilvl w:val="0"/>
          <w:numId w:val="9"/>
        </w:numPr>
        <w:rPr>
          <w:lang w:val="en-US"/>
        </w:rPr>
      </w:pPr>
      <w:r w:rsidRPr="00F067B4">
        <w:rPr>
          <w:lang w:val="en-US"/>
        </w:rPr>
        <w:t xml:space="preserve">Go </w:t>
      </w:r>
      <w:r w:rsidR="008F2D43" w:rsidRPr="00F067B4">
        <w:rPr>
          <w:lang w:val="en-US"/>
        </w:rPr>
        <w:t xml:space="preserve">to </w:t>
      </w:r>
      <w:r w:rsidRPr="00F067B4">
        <w:rPr>
          <w:lang w:val="en-US"/>
        </w:rPr>
        <w:t xml:space="preserve">the </w:t>
      </w:r>
      <w:r w:rsidR="008F2D43" w:rsidRPr="00F067B4">
        <w:rPr>
          <w:lang w:val="en-US"/>
        </w:rPr>
        <w:t xml:space="preserve">project site of your fork </w:t>
      </w:r>
      <w:r w:rsidRPr="00F067B4">
        <w:rPr>
          <w:lang w:val="en-US"/>
        </w:rPr>
        <w:t>on GitHub</w:t>
      </w:r>
      <w:r w:rsidR="00BC297A" w:rsidRPr="00F067B4">
        <w:rPr>
          <w:lang w:val="en-US"/>
        </w:rPr>
        <w:t>.</w:t>
      </w:r>
    </w:p>
    <w:p w14:paraId="25F27A1F" w14:textId="77777777" w:rsidR="005909F2" w:rsidRPr="00F067B4" w:rsidRDefault="008F2D43" w:rsidP="00FC307F">
      <w:pPr>
        <w:pStyle w:val="QuestionList"/>
        <w:numPr>
          <w:ilvl w:val="0"/>
          <w:numId w:val="9"/>
        </w:numPr>
        <w:rPr>
          <w:lang w:val="en-US"/>
        </w:rPr>
      </w:pPr>
      <w:r w:rsidRPr="00F067B4">
        <w:rPr>
          <w:lang w:val="en-US"/>
        </w:rPr>
        <w:t xml:space="preserve">Create a pull request to the </w:t>
      </w:r>
      <w:r w:rsidR="00422151" w:rsidRPr="00F067B4">
        <w:rPr>
          <w:lang w:val="en-US"/>
        </w:rPr>
        <w:t>origin</w:t>
      </w:r>
      <w:r w:rsidRPr="00F067B4">
        <w:rPr>
          <w:lang w:val="en-US"/>
        </w:rPr>
        <w:t xml:space="preserve"> repository.</w:t>
      </w:r>
      <w:r w:rsidRPr="00F067B4">
        <w:rPr>
          <w:lang w:val="en-US"/>
        </w:rPr>
        <w:br/>
        <w:t xml:space="preserve">Explain what you have </w:t>
      </w:r>
      <w:r w:rsidR="00FD5466" w:rsidRPr="00F067B4">
        <w:rPr>
          <w:lang w:val="en-US"/>
        </w:rPr>
        <w:t>changed</w:t>
      </w:r>
      <w:r w:rsidRPr="00F067B4">
        <w:rPr>
          <w:lang w:val="en-US"/>
        </w:rPr>
        <w:t>.</w:t>
      </w:r>
    </w:p>
    <w:p w14:paraId="6243CE67" w14:textId="77777777" w:rsidR="008F2D43" w:rsidRPr="00F067B4" w:rsidRDefault="00422151" w:rsidP="00FC307F">
      <w:pPr>
        <w:pStyle w:val="QuestionList"/>
        <w:numPr>
          <w:ilvl w:val="0"/>
          <w:numId w:val="9"/>
        </w:numPr>
        <w:rPr>
          <w:lang w:val="en-US"/>
        </w:rPr>
      </w:pPr>
      <w:r w:rsidRPr="00F067B4">
        <w:rPr>
          <w:lang w:val="en-US"/>
        </w:rPr>
        <w:t>If</w:t>
      </w:r>
      <w:r w:rsidR="00FD5466" w:rsidRPr="00F067B4">
        <w:rPr>
          <w:lang w:val="en-US"/>
        </w:rPr>
        <w:t xml:space="preserve"> we request you for changes, </w:t>
      </w:r>
      <w:r w:rsidR="002A1207">
        <w:rPr>
          <w:lang w:val="en-US"/>
        </w:rPr>
        <w:t>make</w:t>
      </w:r>
      <w:r w:rsidR="00FD5466" w:rsidRPr="00F067B4">
        <w:rPr>
          <w:lang w:val="en-US"/>
        </w:rPr>
        <w:t xml:space="preserve"> them and push </w:t>
      </w:r>
      <w:r w:rsidRPr="00F067B4">
        <w:rPr>
          <w:lang w:val="en-US"/>
        </w:rPr>
        <w:t xml:space="preserve">the changes </w:t>
      </w:r>
      <w:r w:rsidR="00FD5466" w:rsidRPr="00F067B4">
        <w:rPr>
          <w:lang w:val="en-US"/>
        </w:rPr>
        <w:t>to your repository</w:t>
      </w:r>
      <w:r w:rsidRPr="00F067B4">
        <w:rPr>
          <w:lang w:val="en-US"/>
        </w:rPr>
        <w:t xml:space="preserve"> </w:t>
      </w:r>
      <w:r w:rsidR="002A1207">
        <w:rPr>
          <w:lang w:val="en-US"/>
        </w:rPr>
        <w:t xml:space="preserve">again </w:t>
      </w:r>
      <w:r w:rsidRPr="00F067B4">
        <w:rPr>
          <w:lang w:val="en-US"/>
        </w:rPr>
        <w:t>– your pull request will be updated automatically.</w:t>
      </w:r>
    </w:p>
    <w:p w14:paraId="5E5228C5" w14:textId="0BC701E7" w:rsidR="00B41018" w:rsidRPr="00F067B4" w:rsidRDefault="002A1207" w:rsidP="00FC307F">
      <w:pPr>
        <w:pStyle w:val="QuestionList"/>
        <w:numPr>
          <w:ilvl w:val="0"/>
          <w:numId w:val="9"/>
        </w:numPr>
        <w:rPr>
          <w:lang w:val="en-US"/>
        </w:rPr>
      </w:pPr>
      <w:r>
        <w:rPr>
          <w:lang w:val="en-US"/>
        </w:rPr>
        <w:t>Once we ap</w:t>
      </w:r>
      <w:r w:rsidRPr="00F067B4">
        <w:rPr>
          <w:lang w:val="en-US"/>
        </w:rPr>
        <w:t>prove</w:t>
      </w:r>
      <w:r w:rsidR="00422151" w:rsidRPr="00F067B4">
        <w:rPr>
          <w:lang w:val="en-US"/>
        </w:rPr>
        <w:t xml:space="preserve"> your pull request, you have successfully </w:t>
      </w:r>
      <w:r w:rsidR="00E36066">
        <w:rPr>
          <w:lang w:val="en-US"/>
        </w:rPr>
        <w:t>completed</w:t>
      </w:r>
      <w:r w:rsidR="002A19DA" w:rsidRPr="00F067B4">
        <w:rPr>
          <w:lang w:val="en-US"/>
        </w:rPr>
        <w:t xml:space="preserve"> </w:t>
      </w:r>
      <w:r>
        <w:rPr>
          <w:lang w:val="en-US"/>
        </w:rPr>
        <w:t>this exercise</w:t>
      </w:r>
      <w:r w:rsidR="002A19DA" w:rsidRPr="00F067B4">
        <w:rPr>
          <w:lang w:val="en-US"/>
        </w:rPr>
        <w:t>.</w:t>
      </w:r>
    </w:p>
    <w:sectPr w:rsidR="00B41018" w:rsidRPr="00F067B4" w:rsidSect="002E6ED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E330" w14:textId="77777777" w:rsidR="00143E4F" w:rsidRDefault="00143E4F" w:rsidP="00457C28">
      <w:r>
        <w:separator/>
      </w:r>
    </w:p>
  </w:endnote>
  <w:endnote w:type="continuationSeparator" w:id="0">
    <w:p w14:paraId="310F522F" w14:textId="77777777" w:rsidR="00143E4F" w:rsidRDefault="00143E4F" w:rsidP="0045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84521" w14:textId="15C877F9" w:rsidR="00AB7D23" w:rsidRPr="00957EE8" w:rsidRDefault="00F926A6" w:rsidP="00457C28">
    <w:pPr>
      <w:pStyle w:val="Fuzeile"/>
      <w:rPr>
        <w:lang w:val="fr-FR"/>
      </w:rPr>
    </w:pPr>
    <w:r w:rsidRPr="00F926A6">
      <w:rPr>
        <w:lang w:val="fr-FR"/>
      </w:rPr>
      <w:t>Haute École d’Ingénierie</w:t>
    </w:r>
    <w:r w:rsidR="00AB7D23" w:rsidRPr="00213811">
      <w:fldChar w:fldCharType="begin"/>
    </w:r>
    <w:r w:rsidR="00AB7D23" w:rsidRPr="00957EE8">
      <w:rPr>
        <w:lang w:val="fr-FR"/>
      </w:rPr>
      <w:instrText xml:space="preserve"> KEYWORDS </w:instrText>
    </w:r>
    <w:r w:rsidR="00AB7D23" w:rsidRPr="00213811">
      <w:fldChar w:fldCharType="end"/>
    </w:r>
    <w:r w:rsidR="00AB7D23" w:rsidRPr="00957EE8">
      <w:rPr>
        <w:lang w:val="fr-FR"/>
      </w:rPr>
      <w:tab/>
    </w:r>
    <w:r w:rsidR="00AB7D23" w:rsidRPr="00F926A6">
      <w:rPr>
        <w:color w:val="414141"/>
      </w:rPr>
      <w:fldChar w:fldCharType="begin"/>
    </w:r>
    <w:r w:rsidR="00AB7D23" w:rsidRPr="00F926A6">
      <w:rPr>
        <w:color w:val="414141"/>
        <w:lang w:val="fr-FR"/>
      </w:rPr>
      <w:instrText xml:space="preserve"> COMMENTS </w:instrText>
    </w:r>
    <w:r w:rsidR="00AB7D23" w:rsidRPr="00F926A6">
      <w:rPr>
        <w:color w:val="414141"/>
      </w:rPr>
      <w:fldChar w:fldCharType="end"/>
    </w:r>
    <w:r w:rsidR="00AB7D23" w:rsidRPr="00F926A6">
      <w:rPr>
        <w:color w:val="414141"/>
        <w:lang w:val="de-CH"/>
      </w:rPr>
      <w:fldChar w:fldCharType="begin"/>
    </w:r>
    <w:r w:rsidR="00AB7D23" w:rsidRPr="00F926A6">
      <w:rPr>
        <w:color w:val="414141"/>
        <w:lang w:val="fr-FR"/>
      </w:rPr>
      <w:instrText xml:space="preserve"> PAGE </w:instrText>
    </w:r>
    <w:r w:rsidR="00AB7D23" w:rsidRPr="00F926A6">
      <w:rPr>
        <w:color w:val="414141"/>
        <w:lang w:val="de-CH"/>
      </w:rPr>
      <w:fldChar w:fldCharType="separate"/>
    </w:r>
    <w:r w:rsidR="00513631" w:rsidRPr="00F926A6">
      <w:rPr>
        <w:noProof/>
        <w:color w:val="414141"/>
        <w:lang w:val="fr-FR"/>
      </w:rPr>
      <w:t>2</w:t>
    </w:r>
    <w:r w:rsidR="00AB7D23" w:rsidRPr="00F926A6">
      <w:rPr>
        <w:color w:val="414141"/>
        <w:lang w:val="de-CH"/>
      </w:rPr>
      <w:fldChar w:fldCharType="end"/>
    </w:r>
    <w:r w:rsidR="00AB7D23" w:rsidRPr="00F926A6">
      <w:rPr>
        <w:color w:val="414141"/>
        <w:lang w:val="fr-FR"/>
      </w:rPr>
      <w:t xml:space="preserve"> / </w:t>
    </w:r>
    <w:r w:rsidR="00AB7D23" w:rsidRPr="00F926A6">
      <w:rPr>
        <w:color w:val="414141"/>
        <w:lang w:val="de-CH"/>
      </w:rPr>
      <w:fldChar w:fldCharType="begin"/>
    </w:r>
    <w:r w:rsidR="00AB7D23" w:rsidRPr="00F926A6">
      <w:rPr>
        <w:color w:val="414141"/>
        <w:lang w:val="fr-FR"/>
      </w:rPr>
      <w:instrText xml:space="preserve"> NUMPAGES \*Arabic </w:instrText>
    </w:r>
    <w:r w:rsidR="00AB7D23" w:rsidRPr="00F926A6">
      <w:rPr>
        <w:color w:val="414141"/>
        <w:lang w:val="de-CH"/>
      </w:rPr>
      <w:fldChar w:fldCharType="separate"/>
    </w:r>
    <w:r w:rsidR="00513631" w:rsidRPr="00F926A6">
      <w:rPr>
        <w:noProof/>
        <w:color w:val="414141"/>
        <w:lang w:val="fr-FR"/>
      </w:rPr>
      <w:t>9</w:t>
    </w:r>
    <w:r w:rsidR="00AB7D23" w:rsidRPr="00F926A6">
      <w:rPr>
        <w:color w:val="414141"/>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708EF" w14:textId="77777777" w:rsidR="00143E4F" w:rsidRDefault="00143E4F" w:rsidP="00457C28">
      <w:r>
        <w:separator/>
      </w:r>
    </w:p>
  </w:footnote>
  <w:footnote w:type="continuationSeparator" w:id="0">
    <w:p w14:paraId="48F397B3" w14:textId="77777777" w:rsidR="00143E4F" w:rsidRDefault="00143E4F" w:rsidP="00457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A1826" w14:textId="41AC690C" w:rsidR="000A0A01" w:rsidRPr="00457C28" w:rsidRDefault="000A0A01" w:rsidP="00457C28">
    <w:pPr>
      <w:pStyle w:val="Kopfzeile"/>
      <w:jc w:val="right"/>
      <w:rPr>
        <w:color w:val="AAAAA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61D8"/>
    <w:multiLevelType w:val="multilevel"/>
    <w:tmpl w:val="B994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36D2F"/>
    <w:multiLevelType w:val="hybridMultilevel"/>
    <w:tmpl w:val="A62EA986"/>
    <w:lvl w:ilvl="0" w:tplc="23061494">
      <w:start w:val="1"/>
      <w:numFmt w:val="decimal"/>
      <w:pStyle w:val="berschrift1"/>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41666B4"/>
    <w:multiLevelType w:val="multilevel"/>
    <w:tmpl w:val="1DFCA10A"/>
    <w:styleLink w:val="Style1"/>
    <w:lvl w:ilvl="0">
      <w:start w:val="1"/>
      <w:numFmt w:val="decimal"/>
      <w:lvlText w:val="%1."/>
      <w:lvlJc w:val="left"/>
      <w:pPr>
        <w:ind w:left="1440" w:hanging="360"/>
      </w:pPr>
      <w:rPr>
        <w:rFonts w:hint="default"/>
      </w:rPr>
    </w:lvl>
    <w:lvl w:ilvl="1">
      <w:start w:val="1"/>
      <w:numFmt w:val="lowerLetter"/>
      <w:lvlText w:val="%1%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700A0CC9"/>
    <w:multiLevelType w:val="hybridMultilevel"/>
    <w:tmpl w:val="BB066BFA"/>
    <w:lvl w:ilvl="0" w:tplc="100C0001">
      <w:start w:val="1"/>
      <w:numFmt w:val="decimal"/>
      <w:pStyle w:val="QuestionList"/>
      <w:lvlText w:val="%1. "/>
      <w:lvlJc w:val="left"/>
      <w:pPr>
        <w:ind w:left="720" w:hanging="360"/>
      </w:pPr>
      <w:rPr>
        <w:rFonts w:hint="default"/>
      </w:rPr>
    </w:lvl>
    <w:lvl w:ilvl="1" w:tplc="100C0003" w:tentative="1">
      <w:start w:val="1"/>
      <w:numFmt w:val="lowerLetter"/>
      <w:lvlText w:val="%2."/>
      <w:lvlJc w:val="left"/>
      <w:pPr>
        <w:ind w:left="1440" w:hanging="360"/>
      </w:pPr>
    </w:lvl>
    <w:lvl w:ilvl="2" w:tplc="100C0005" w:tentative="1">
      <w:start w:val="1"/>
      <w:numFmt w:val="lowerRoman"/>
      <w:lvlText w:val="%3."/>
      <w:lvlJc w:val="right"/>
      <w:pPr>
        <w:ind w:left="2160" w:hanging="180"/>
      </w:pPr>
    </w:lvl>
    <w:lvl w:ilvl="3" w:tplc="100C0001" w:tentative="1">
      <w:start w:val="1"/>
      <w:numFmt w:val="decimal"/>
      <w:lvlText w:val="%4."/>
      <w:lvlJc w:val="left"/>
      <w:pPr>
        <w:ind w:left="2880" w:hanging="360"/>
      </w:pPr>
    </w:lvl>
    <w:lvl w:ilvl="4" w:tplc="100C0003" w:tentative="1">
      <w:start w:val="1"/>
      <w:numFmt w:val="lowerLetter"/>
      <w:lvlText w:val="%5."/>
      <w:lvlJc w:val="left"/>
      <w:pPr>
        <w:ind w:left="3600" w:hanging="360"/>
      </w:pPr>
    </w:lvl>
    <w:lvl w:ilvl="5" w:tplc="100C0005" w:tentative="1">
      <w:start w:val="1"/>
      <w:numFmt w:val="lowerRoman"/>
      <w:lvlText w:val="%6."/>
      <w:lvlJc w:val="right"/>
      <w:pPr>
        <w:ind w:left="4320" w:hanging="180"/>
      </w:pPr>
    </w:lvl>
    <w:lvl w:ilvl="6" w:tplc="100C0001" w:tentative="1">
      <w:start w:val="1"/>
      <w:numFmt w:val="decimal"/>
      <w:lvlText w:val="%7."/>
      <w:lvlJc w:val="left"/>
      <w:pPr>
        <w:ind w:left="5040" w:hanging="360"/>
      </w:pPr>
    </w:lvl>
    <w:lvl w:ilvl="7" w:tplc="100C0003" w:tentative="1">
      <w:start w:val="1"/>
      <w:numFmt w:val="lowerLetter"/>
      <w:lvlText w:val="%8."/>
      <w:lvlJc w:val="left"/>
      <w:pPr>
        <w:ind w:left="5760" w:hanging="360"/>
      </w:pPr>
    </w:lvl>
    <w:lvl w:ilvl="8" w:tplc="100C0005" w:tentative="1">
      <w:start w:val="1"/>
      <w:numFmt w:val="lowerRoman"/>
      <w:lvlText w:val="%9."/>
      <w:lvlJc w:val="right"/>
      <w:pPr>
        <w:ind w:left="6480" w:hanging="180"/>
      </w:pPr>
    </w:lvl>
  </w:abstractNum>
  <w:num w:numId="1" w16cid:durableId="1561867387">
    <w:abstractNumId w:val="3"/>
  </w:num>
  <w:num w:numId="2" w16cid:durableId="392002608">
    <w:abstractNumId w:val="1"/>
  </w:num>
  <w:num w:numId="3" w16cid:durableId="2028436926">
    <w:abstractNumId w:val="2"/>
  </w:num>
  <w:num w:numId="4" w16cid:durableId="30032141">
    <w:abstractNumId w:val="0"/>
  </w:num>
  <w:num w:numId="5" w16cid:durableId="1323392695">
    <w:abstractNumId w:val="3"/>
    <w:lvlOverride w:ilvl="0">
      <w:startOverride w:val="1"/>
    </w:lvlOverride>
  </w:num>
  <w:num w:numId="6" w16cid:durableId="1103845232">
    <w:abstractNumId w:val="3"/>
    <w:lvlOverride w:ilvl="0">
      <w:startOverride w:val="1"/>
    </w:lvlOverride>
  </w:num>
  <w:num w:numId="7" w16cid:durableId="1863010733">
    <w:abstractNumId w:val="3"/>
    <w:lvlOverride w:ilvl="0">
      <w:startOverride w:val="1"/>
    </w:lvlOverride>
  </w:num>
  <w:num w:numId="8" w16cid:durableId="175773132">
    <w:abstractNumId w:val="3"/>
    <w:lvlOverride w:ilvl="0">
      <w:startOverride w:val="1"/>
    </w:lvlOverride>
  </w:num>
  <w:num w:numId="9" w16cid:durableId="1235311091">
    <w:abstractNumId w:val="3"/>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535"/>
    <w:rsid w:val="00001CCD"/>
    <w:rsid w:val="000032AE"/>
    <w:rsid w:val="00007F08"/>
    <w:rsid w:val="000211A1"/>
    <w:rsid w:val="0002174B"/>
    <w:rsid w:val="000273A2"/>
    <w:rsid w:val="000274CA"/>
    <w:rsid w:val="00047B08"/>
    <w:rsid w:val="000544BE"/>
    <w:rsid w:val="00061854"/>
    <w:rsid w:val="000676B3"/>
    <w:rsid w:val="0007107F"/>
    <w:rsid w:val="000715CD"/>
    <w:rsid w:val="00087757"/>
    <w:rsid w:val="0009000F"/>
    <w:rsid w:val="000A0A01"/>
    <w:rsid w:val="000A1224"/>
    <w:rsid w:val="000A5738"/>
    <w:rsid w:val="000B1718"/>
    <w:rsid w:val="000B2084"/>
    <w:rsid w:val="000C44F5"/>
    <w:rsid w:val="000D0E55"/>
    <w:rsid w:val="000D10C3"/>
    <w:rsid w:val="000D6836"/>
    <w:rsid w:val="00107E9E"/>
    <w:rsid w:val="0011605D"/>
    <w:rsid w:val="00117791"/>
    <w:rsid w:val="0012714C"/>
    <w:rsid w:val="001336B5"/>
    <w:rsid w:val="00136DBD"/>
    <w:rsid w:val="0014268E"/>
    <w:rsid w:val="00143E4F"/>
    <w:rsid w:val="0014657B"/>
    <w:rsid w:val="001478FA"/>
    <w:rsid w:val="00147D70"/>
    <w:rsid w:val="00163DC0"/>
    <w:rsid w:val="00165D5F"/>
    <w:rsid w:val="00166C6A"/>
    <w:rsid w:val="00186ACA"/>
    <w:rsid w:val="00187B41"/>
    <w:rsid w:val="001A70EA"/>
    <w:rsid w:val="001B1C60"/>
    <w:rsid w:val="001B3068"/>
    <w:rsid w:val="001D1FD0"/>
    <w:rsid w:val="001D3A72"/>
    <w:rsid w:val="001D570D"/>
    <w:rsid w:val="001E40D3"/>
    <w:rsid w:val="001E494C"/>
    <w:rsid w:val="002043C4"/>
    <w:rsid w:val="002074E6"/>
    <w:rsid w:val="00210686"/>
    <w:rsid w:val="002112E9"/>
    <w:rsid w:val="0021138D"/>
    <w:rsid w:val="00224181"/>
    <w:rsid w:val="00224B3B"/>
    <w:rsid w:val="00232FA8"/>
    <w:rsid w:val="00242F79"/>
    <w:rsid w:val="00253335"/>
    <w:rsid w:val="0026022B"/>
    <w:rsid w:val="00261CA8"/>
    <w:rsid w:val="0026362B"/>
    <w:rsid w:val="0027144B"/>
    <w:rsid w:val="00286B0E"/>
    <w:rsid w:val="002A1207"/>
    <w:rsid w:val="002A19DA"/>
    <w:rsid w:val="002A1DE0"/>
    <w:rsid w:val="002A2EA1"/>
    <w:rsid w:val="002A3E93"/>
    <w:rsid w:val="002C7C63"/>
    <w:rsid w:val="002D07B1"/>
    <w:rsid w:val="002D3359"/>
    <w:rsid w:val="002D60E5"/>
    <w:rsid w:val="002D788C"/>
    <w:rsid w:val="002E00E8"/>
    <w:rsid w:val="002E4624"/>
    <w:rsid w:val="002E5618"/>
    <w:rsid w:val="002E6ED4"/>
    <w:rsid w:val="00301C75"/>
    <w:rsid w:val="00315416"/>
    <w:rsid w:val="0032146C"/>
    <w:rsid w:val="00343C42"/>
    <w:rsid w:val="00352D16"/>
    <w:rsid w:val="00356A01"/>
    <w:rsid w:val="003702C5"/>
    <w:rsid w:val="0037436E"/>
    <w:rsid w:val="00381312"/>
    <w:rsid w:val="00394151"/>
    <w:rsid w:val="003A2553"/>
    <w:rsid w:val="003A33F6"/>
    <w:rsid w:val="003A6638"/>
    <w:rsid w:val="003A71D1"/>
    <w:rsid w:val="003B657F"/>
    <w:rsid w:val="003C2345"/>
    <w:rsid w:val="003F43F4"/>
    <w:rsid w:val="003F7BF6"/>
    <w:rsid w:val="00401B25"/>
    <w:rsid w:val="0040263E"/>
    <w:rsid w:val="00407463"/>
    <w:rsid w:val="00422151"/>
    <w:rsid w:val="00430208"/>
    <w:rsid w:val="00445B8F"/>
    <w:rsid w:val="00452C8D"/>
    <w:rsid w:val="00457C28"/>
    <w:rsid w:val="0046305E"/>
    <w:rsid w:val="00470638"/>
    <w:rsid w:val="00472774"/>
    <w:rsid w:val="00473617"/>
    <w:rsid w:val="00475C53"/>
    <w:rsid w:val="00476A3C"/>
    <w:rsid w:val="00493B7D"/>
    <w:rsid w:val="00497F00"/>
    <w:rsid w:val="004A7294"/>
    <w:rsid w:val="004A7597"/>
    <w:rsid w:val="004B48CD"/>
    <w:rsid w:val="004D354D"/>
    <w:rsid w:val="004F18BE"/>
    <w:rsid w:val="004F6433"/>
    <w:rsid w:val="00504E78"/>
    <w:rsid w:val="00513631"/>
    <w:rsid w:val="005347AA"/>
    <w:rsid w:val="00536BB2"/>
    <w:rsid w:val="00545899"/>
    <w:rsid w:val="00547288"/>
    <w:rsid w:val="00563A73"/>
    <w:rsid w:val="00565A7A"/>
    <w:rsid w:val="00567F8C"/>
    <w:rsid w:val="00574F84"/>
    <w:rsid w:val="00577E05"/>
    <w:rsid w:val="005909F2"/>
    <w:rsid w:val="00592A0B"/>
    <w:rsid w:val="005935E9"/>
    <w:rsid w:val="00594BE6"/>
    <w:rsid w:val="0059743E"/>
    <w:rsid w:val="005A602F"/>
    <w:rsid w:val="005C04A6"/>
    <w:rsid w:val="005C0E13"/>
    <w:rsid w:val="005D3503"/>
    <w:rsid w:val="005E0DD5"/>
    <w:rsid w:val="006027A1"/>
    <w:rsid w:val="006112D0"/>
    <w:rsid w:val="006153C1"/>
    <w:rsid w:val="00633DAB"/>
    <w:rsid w:val="00650777"/>
    <w:rsid w:val="00681FE0"/>
    <w:rsid w:val="0068300E"/>
    <w:rsid w:val="006834A2"/>
    <w:rsid w:val="00685F3F"/>
    <w:rsid w:val="006A7A6A"/>
    <w:rsid w:val="006B0F09"/>
    <w:rsid w:val="006D1DE1"/>
    <w:rsid w:val="006F0478"/>
    <w:rsid w:val="006F4190"/>
    <w:rsid w:val="006F7F07"/>
    <w:rsid w:val="007038B1"/>
    <w:rsid w:val="00713E81"/>
    <w:rsid w:val="00716DA5"/>
    <w:rsid w:val="00736C83"/>
    <w:rsid w:val="00740140"/>
    <w:rsid w:val="00750DE6"/>
    <w:rsid w:val="00777D62"/>
    <w:rsid w:val="00783BE8"/>
    <w:rsid w:val="00793D61"/>
    <w:rsid w:val="00796926"/>
    <w:rsid w:val="007A0306"/>
    <w:rsid w:val="007B1EB2"/>
    <w:rsid w:val="007C0627"/>
    <w:rsid w:val="007C14D7"/>
    <w:rsid w:val="007C6B7C"/>
    <w:rsid w:val="007D1BC7"/>
    <w:rsid w:val="007D55F8"/>
    <w:rsid w:val="007E0B7D"/>
    <w:rsid w:val="007E1EAF"/>
    <w:rsid w:val="007E2F04"/>
    <w:rsid w:val="007E7F8F"/>
    <w:rsid w:val="00827E2C"/>
    <w:rsid w:val="008352D4"/>
    <w:rsid w:val="0084597B"/>
    <w:rsid w:val="00847135"/>
    <w:rsid w:val="00850091"/>
    <w:rsid w:val="00857446"/>
    <w:rsid w:val="00864609"/>
    <w:rsid w:val="00883061"/>
    <w:rsid w:val="008F206C"/>
    <w:rsid w:val="008F2D43"/>
    <w:rsid w:val="00905FA5"/>
    <w:rsid w:val="009077FC"/>
    <w:rsid w:val="00910B70"/>
    <w:rsid w:val="00917E5A"/>
    <w:rsid w:val="00920BE9"/>
    <w:rsid w:val="00924284"/>
    <w:rsid w:val="00932548"/>
    <w:rsid w:val="00932643"/>
    <w:rsid w:val="009333C8"/>
    <w:rsid w:val="00936535"/>
    <w:rsid w:val="00937529"/>
    <w:rsid w:val="00940A4E"/>
    <w:rsid w:val="00945260"/>
    <w:rsid w:val="00956185"/>
    <w:rsid w:val="00957EE8"/>
    <w:rsid w:val="0096509E"/>
    <w:rsid w:val="0096712D"/>
    <w:rsid w:val="009716C1"/>
    <w:rsid w:val="0097352F"/>
    <w:rsid w:val="009766AB"/>
    <w:rsid w:val="009A0F01"/>
    <w:rsid w:val="009C4EB4"/>
    <w:rsid w:val="009C72CF"/>
    <w:rsid w:val="009F0F64"/>
    <w:rsid w:val="00A00B54"/>
    <w:rsid w:val="00A01043"/>
    <w:rsid w:val="00A0233E"/>
    <w:rsid w:val="00A271E1"/>
    <w:rsid w:val="00A3657A"/>
    <w:rsid w:val="00A42FDF"/>
    <w:rsid w:val="00A4748A"/>
    <w:rsid w:val="00A6033E"/>
    <w:rsid w:val="00A73EA3"/>
    <w:rsid w:val="00A744EF"/>
    <w:rsid w:val="00A839FE"/>
    <w:rsid w:val="00A86C24"/>
    <w:rsid w:val="00A928A9"/>
    <w:rsid w:val="00AA1AD0"/>
    <w:rsid w:val="00AA2A64"/>
    <w:rsid w:val="00AA2B0D"/>
    <w:rsid w:val="00AA324B"/>
    <w:rsid w:val="00AA5A49"/>
    <w:rsid w:val="00AA6967"/>
    <w:rsid w:val="00AB1C1E"/>
    <w:rsid w:val="00AB3920"/>
    <w:rsid w:val="00AB7D23"/>
    <w:rsid w:val="00AC2050"/>
    <w:rsid w:val="00AC2E90"/>
    <w:rsid w:val="00AC3FE4"/>
    <w:rsid w:val="00AC715D"/>
    <w:rsid w:val="00AD5FAB"/>
    <w:rsid w:val="00AE117B"/>
    <w:rsid w:val="00AE2D7A"/>
    <w:rsid w:val="00B20114"/>
    <w:rsid w:val="00B41018"/>
    <w:rsid w:val="00B513C3"/>
    <w:rsid w:val="00B70DD5"/>
    <w:rsid w:val="00B8321E"/>
    <w:rsid w:val="00B85315"/>
    <w:rsid w:val="00B90553"/>
    <w:rsid w:val="00B92B13"/>
    <w:rsid w:val="00BA29FB"/>
    <w:rsid w:val="00BA40C5"/>
    <w:rsid w:val="00BA63E9"/>
    <w:rsid w:val="00BA64B5"/>
    <w:rsid w:val="00BA67B7"/>
    <w:rsid w:val="00BB0E85"/>
    <w:rsid w:val="00BC297A"/>
    <w:rsid w:val="00BC7FE2"/>
    <w:rsid w:val="00BD50D1"/>
    <w:rsid w:val="00C154D0"/>
    <w:rsid w:val="00C273C4"/>
    <w:rsid w:val="00C27C64"/>
    <w:rsid w:val="00C3384F"/>
    <w:rsid w:val="00C36FA3"/>
    <w:rsid w:val="00C3748F"/>
    <w:rsid w:val="00C6141E"/>
    <w:rsid w:val="00C634B2"/>
    <w:rsid w:val="00CA268E"/>
    <w:rsid w:val="00CD0F23"/>
    <w:rsid w:val="00CD5EE0"/>
    <w:rsid w:val="00CE4D03"/>
    <w:rsid w:val="00CF696D"/>
    <w:rsid w:val="00D1755D"/>
    <w:rsid w:val="00D34E9A"/>
    <w:rsid w:val="00D36654"/>
    <w:rsid w:val="00D36E5E"/>
    <w:rsid w:val="00D50275"/>
    <w:rsid w:val="00D5250B"/>
    <w:rsid w:val="00D562ED"/>
    <w:rsid w:val="00D6579A"/>
    <w:rsid w:val="00D65CB8"/>
    <w:rsid w:val="00D81B6D"/>
    <w:rsid w:val="00D8428F"/>
    <w:rsid w:val="00D86D6A"/>
    <w:rsid w:val="00D94EFC"/>
    <w:rsid w:val="00DA7AB4"/>
    <w:rsid w:val="00DF6442"/>
    <w:rsid w:val="00E36066"/>
    <w:rsid w:val="00E55DB2"/>
    <w:rsid w:val="00E5668E"/>
    <w:rsid w:val="00E75B3A"/>
    <w:rsid w:val="00E92D36"/>
    <w:rsid w:val="00EA5ED4"/>
    <w:rsid w:val="00EB77BC"/>
    <w:rsid w:val="00EC1C50"/>
    <w:rsid w:val="00EE1D1E"/>
    <w:rsid w:val="00F05D9F"/>
    <w:rsid w:val="00F067B4"/>
    <w:rsid w:val="00F1064B"/>
    <w:rsid w:val="00F3591C"/>
    <w:rsid w:val="00F41090"/>
    <w:rsid w:val="00F52FC3"/>
    <w:rsid w:val="00F54C59"/>
    <w:rsid w:val="00F61120"/>
    <w:rsid w:val="00F63715"/>
    <w:rsid w:val="00F71D7C"/>
    <w:rsid w:val="00F760D0"/>
    <w:rsid w:val="00F80514"/>
    <w:rsid w:val="00F8465F"/>
    <w:rsid w:val="00F91CEE"/>
    <w:rsid w:val="00F926A6"/>
    <w:rsid w:val="00F95D5E"/>
    <w:rsid w:val="00FA1AD1"/>
    <w:rsid w:val="00FA3DAC"/>
    <w:rsid w:val="00FA670F"/>
    <w:rsid w:val="00FA68BC"/>
    <w:rsid w:val="00FB0684"/>
    <w:rsid w:val="00FB6D34"/>
    <w:rsid w:val="00FC307F"/>
    <w:rsid w:val="00FC60CC"/>
    <w:rsid w:val="00FC71FA"/>
    <w:rsid w:val="00FC7366"/>
    <w:rsid w:val="00FD5466"/>
    <w:rsid w:val="00FE6186"/>
    <w:rsid w:val="00FF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CA769"/>
  <w15:docId w15:val="{91194C4B-D7B1-48AA-91C6-D53E4588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47D70"/>
    <w:pPr>
      <w:spacing w:after="100"/>
    </w:pPr>
    <w:rPr>
      <w:sz w:val="22"/>
      <w:szCs w:val="22"/>
      <w:lang w:val="en-US" w:eastAsia="en-US"/>
    </w:rPr>
  </w:style>
  <w:style w:type="paragraph" w:styleId="berschrift1">
    <w:name w:val="heading 1"/>
    <w:basedOn w:val="Standard"/>
    <w:next w:val="Standard"/>
    <w:link w:val="berschrift1Zchn"/>
    <w:uiPriority w:val="9"/>
    <w:qFormat/>
    <w:rsid w:val="00147D70"/>
    <w:pPr>
      <w:keepNext/>
      <w:keepLines/>
      <w:numPr>
        <w:numId w:val="2"/>
      </w:numPr>
      <w:pBdr>
        <w:bottom w:val="single" w:sz="4" w:space="1" w:color="414141"/>
      </w:pBdr>
      <w:spacing w:before="500"/>
      <w:ind w:left="357" w:hanging="357"/>
      <w:outlineLvl w:val="0"/>
    </w:pPr>
    <w:rPr>
      <w:rFonts w:ascii="Cambria" w:eastAsia="Times New Roman" w:hAnsi="Cambria"/>
      <w:b/>
      <w:bCs/>
      <w:color w:val="414141"/>
      <w:sz w:val="28"/>
      <w:szCs w:val="28"/>
    </w:rPr>
  </w:style>
  <w:style w:type="paragraph" w:styleId="berschrift2">
    <w:name w:val="heading 2"/>
    <w:basedOn w:val="berschrift1"/>
    <w:next w:val="Standard"/>
    <w:link w:val="berschrift2Zchn"/>
    <w:uiPriority w:val="9"/>
    <w:unhideWhenUsed/>
    <w:rsid w:val="009C4EB4"/>
    <w:pPr>
      <w:numPr>
        <w:numId w:val="0"/>
      </w:numPr>
      <w:spacing w:before="200" w:after="0"/>
      <w:outlineLvl w:val="1"/>
    </w:pPr>
    <w:rPr>
      <w:bCs w:val="0"/>
      <w:color w:val="8E1047"/>
      <w:sz w:val="24"/>
      <w:szCs w:val="26"/>
    </w:rPr>
  </w:style>
  <w:style w:type="paragraph" w:styleId="berschrift3">
    <w:name w:val="heading 3"/>
    <w:basedOn w:val="Standard"/>
    <w:next w:val="Standard"/>
    <w:link w:val="berschrift3Zchn"/>
    <w:uiPriority w:val="9"/>
    <w:unhideWhenUsed/>
    <w:rsid w:val="009C4EB4"/>
    <w:pPr>
      <w:keepNext/>
      <w:keepLines/>
      <w:spacing w:before="40" w:after="0"/>
      <w:outlineLvl w:val="2"/>
    </w:pPr>
    <w:rPr>
      <w:rFonts w:asciiTheme="majorHAnsi" w:eastAsiaTheme="majorEastAsia" w:hAnsiTheme="majorHAnsi" w:cstheme="majorBidi"/>
      <w:b/>
      <w:color w:val="8E1047"/>
      <w:sz w:val="24"/>
      <w:szCs w:val="24"/>
    </w:rPr>
  </w:style>
  <w:style w:type="paragraph" w:styleId="berschrift4">
    <w:name w:val="heading 4"/>
    <w:basedOn w:val="Standard"/>
    <w:next w:val="Standard"/>
    <w:link w:val="berschrift4Zchn"/>
    <w:uiPriority w:val="9"/>
    <w:semiHidden/>
    <w:unhideWhenUsed/>
    <w:rsid w:val="009C4EB4"/>
    <w:pPr>
      <w:keepNext/>
      <w:keepLines/>
      <w:spacing w:before="40" w:after="0"/>
      <w:outlineLvl w:val="3"/>
    </w:pPr>
    <w:rPr>
      <w:rFonts w:asciiTheme="majorHAnsi" w:eastAsiaTheme="majorEastAsia" w:hAnsiTheme="majorHAnsi" w:cstheme="majorBidi"/>
      <w:i/>
      <w:iCs/>
      <w:color w:val="8E104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1DE0"/>
    <w:pPr>
      <w:tabs>
        <w:tab w:val="center" w:pos="4536"/>
        <w:tab w:val="right" w:pos="9072"/>
      </w:tabs>
      <w:spacing w:after="0"/>
    </w:pPr>
  </w:style>
  <w:style w:type="character" w:customStyle="1" w:styleId="KopfzeileZchn">
    <w:name w:val="Kopfzeile Zchn"/>
    <w:basedOn w:val="Absatz-Standardschriftart"/>
    <w:link w:val="Kopfzeile"/>
    <w:uiPriority w:val="99"/>
    <w:rsid w:val="002A1DE0"/>
  </w:style>
  <w:style w:type="paragraph" w:styleId="Fuzeile">
    <w:name w:val="footer"/>
    <w:basedOn w:val="Standard"/>
    <w:link w:val="FuzeileZchn"/>
    <w:unhideWhenUsed/>
    <w:rsid w:val="002A1DE0"/>
    <w:pPr>
      <w:tabs>
        <w:tab w:val="center" w:pos="4536"/>
        <w:tab w:val="right" w:pos="9072"/>
      </w:tabs>
      <w:spacing w:after="0"/>
    </w:pPr>
  </w:style>
  <w:style w:type="character" w:customStyle="1" w:styleId="FuzeileZchn">
    <w:name w:val="Fußzeile Zchn"/>
    <w:basedOn w:val="Absatz-Standardschriftart"/>
    <w:link w:val="Fuzeile"/>
    <w:uiPriority w:val="99"/>
    <w:rsid w:val="002A1DE0"/>
  </w:style>
  <w:style w:type="paragraph" w:styleId="Titel">
    <w:name w:val="Title"/>
    <w:basedOn w:val="Standard"/>
    <w:next w:val="Standard"/>
    <w:link w:val="TitelZchn"/>
    <w:uiPriority w:val="10"/>
    <w:qFormat/>
    <w:rsid w:val="00147D70"/>
    <w:pPr>
      <w:pBdr>
        <w:bottom w:val="single" w:sz="18" w:space="4" w:color="414141"/>
      </w:pBdr>
      <w:spacing w:before="1000" w:after="400"/>
      <w:contextualSpacing/>
      <w:jc w:val="center"/>
    </w:pPr>
    <w:rPr>
      <w:rFonts w:ascii="Cambria" w:eastAsia="Times New Roman" w:hAnsi="Cambria"/>
      <w:b/>
      <w:color w:val="414141"/>
      <w:spacing w:val="5"/>
      <w:kern w:val="28"/>
      <w:sz w:val="52"/>
      <w:szCs w:val="52"/>
    </w:rPr>
  </w:style>
  <w:style w:type="character" w:customStyle="1" w:styleId="TitelZchn">
    <w:name w:val="Titel Zchn"/>
    <w:basedOn w:val="Absatz-Standardschriftart"/>
    <w:link w:val="Titel"/>
    <w:uiPriority w:val="10"/>
    <w:rsid w:val="00147D70"/>
    <w:rPr>
      <w:rFonts w:ascii="Cambria" w:eastAsia="Times New Roman" w:hAnsi="Cambria"/>
      <w:b/>
      <w:color w:val="414141"/>
      <w:spacing w:val="5"/>
      <w:kern w:val="28"/>
      <w:sz w:val="52"/>
      <w:szCs w:val="52"/>
      <w:lang w:val="en-US" w:eastAsia="en-US"/>
    </w:rPr>
  </w:style>
  <w:style w:type="character" w:customStyle="1" w:styleId="berschrift1Zchn">
    <w:name w:val="Überschrift 1 Zchn"/>
    <w:basedOn w:val="Absatz-Standardschriftart"/>
    <w:link w:val="berschrift1"/>
    <w:uiPriority w:val="9"/>
    <w:rsid w:val="00147D70"/>
    <w:rPr>
      <w:rFonts w:ascii="Cambria" w:eastAsia="Times New Roman" w:hAnsi="Cambria"/>
      <w:b/>
      <w:bCs/>
      <w:color w:val="414141"/>
      <w:sz w:val="28"/>
      <w:szCs w:val="28"/>
      <w:lang w:val="en-US" w:eastAsia="en-US"/>
    </w:rPr>
  </w:style>
  <w:style w:type="character" w:customStyle="1" w:styleId="berschrift2Zchn">
    <w:name w:val="Überschrift 2 Zchn"/>
    <w:basedOn w:val="Absatz-Standardschriftart"/>
    <w:link w:val="berschrift2"/>
    <w:uiPriority w:val="9"/>
    <w:rsid w:val="009C4EB4"/>
    <w:rPr>
      <w:rFonts w:ascii="Cambria" w:eastAsia="Times New Roman" w:hAnsi="Cambria"/>
      <w:b/>
      <w:color w:val="8E1047"/>
      <w:sz w:val="24"/>
      <w:szCs w:val="26"/>
      <w:lang w:val="en-US" w:eastAsia="en-US"/>
    </w:rPr>
  </w:style>
  <w:style w:type="character" w:styleId="Hyperlink">
    <w:name w:val="Hyperlink"/>
    <w:basedOn w:val="Absatz-Standardschriftart"/>
    <w:uiPriority w:val="99"/>
    <w:unhideWhenUsed/>
    <w:rsid w:val="00D94EFC"/>
    <w:rPr>
      <w:color w:val="8E1047"/>
      <w:u w:val="single"/>
    </w:rPr>
  </w:style>
  <w:style w:type="paragraph" w:styleId="Listenabsatz">
    <w:name w:val="List Paragraph"/>
    <w:basedOn w:val="Standard"/>
    <w:uiPriority w:val="99"/>
    <w:rsid w:val="00713E81"/>
    <w:pPr>
      <w:ind w:left="720"/>
      <w:contextualSpacing/>
    </w:pPr>
  </w:style>
  <w:style w:type="character" w:styleId="BesuchterLink">
    <w:name w:val="FollowedHyperlink"/>
    <w:basedOn w:val="Absatz-Standardschriftart"/>
    <w:uiPriority w:val="99"/>
    <w:semiHidden/>
    <w:unhideWhenUsed/>
    <w:rsid w:val="00A86C24"/>
    <w:rPr>
      <w:color w:val="800080"/>
      <w:u w:val="single"/>
    </w:rPr>
  </w:style>
  <w:style w:type="character" w:customStyle="1" w:styleId="berschrift4Zchn">
    <w:name w:val="Überschrift 4 Zchn"/>
    <w:basedOn w:val="Absatz-Standardschriftart"/>
    <w:link w:val="berschrift4"/>
    <w:uiPriority w:val="9"/>
    <w:semiHidden/>
    <w:rsid w:val="009C4EB4"/>
    <w:rPr>
      <w:rFonts w:asciiTheme="majorHAnsi" w:eastAsiaTheme="majorEastAsia" w:hAnsiTheme="majorHAnsi" w:cstheme="majorBidi"/>
      <w:i/>
      <w:iCs/>
      <w:color w:val="8E1047"/>
      <w:sz w:val="22"/>
      <w:szCs w:val="22"/>
      <w:lang w:val="en-US" w:eastAsia="en-US"/>
    </w:rPr>
  </w:style>
  <w:style w:type="paragraph" w:customStyle="1" w:styleId="QuestionList">
    <w:name w:val="Question List"/>
    <w:basedOn w:val="Standard"/>
    <w:qFormat/>
    <w:rsid w:val="00242F79"/>
    <w:pPr>
      <w:numPr>
        <w:numId w:val="1"/>
      </w:numPr>
      <w:pBdr>
        <w:top w:val="single" w:sz="4" w:space="5" w:color="8E1047" w:shadow="1"/>
        <w:left w:val="single" w:sz="4" w:space="5" w:color="8E1047" w:shadow="1"/>
        <w:bottom w:val="single" w:sz="4" w:space="5" w:color="8E1047" w:shadow="1"/>
        <w:right w:val="single" w:sz="4" w:space="5" w:color="8E1047" w:shadow="1"/>
      </w:pBdr>
      <w:shd w:val="clear" w:color="auto" w:fill="D9D9D9" w:themeFill="background1" w:themeFillShade="D9"/>
      <w:tabs>
        <w:tab w:val="left" w:pos="714"/>
        <w:tab w:val="left" w:pos="7371"/>
        <w:tab w:val="right" w:leader="underscore" w:pos="9072"/>
      </w:tabs>
      <w:spacing w:before="60" w:after="60"/>
      <w:ind w:left="357" w:right="357" w:firstLine="0"/>
    </w:pPr>
    <w:rPr>
      <w:lang w:val="fr-CH"/>
    </w:rPr>
  </w:style>
  <w:style w:type="character" w:styleId="IntensiveHervorhebung">
    <w:name w:val="Intense Emphasis"/>
    <w:basedOn w:val="Absatz-Standardschriftart"/>
    <w:uiPriority w:val="21"/>
    <w:rsid w:val="009C4EB4"/>
    <w:rPr>
      <w:i/>
      <w:iCs/>
      <w:color w:val="8E1047"/>
    </w:rPr>
  </w:style>
  <w:style w:type="paragraph" w:styleId="Sprechblasentext">
    <w:name w:val="Balloon Text"/>
    <w:basedOn w:val="Standard"/>
    <w:link w:val="SprechblasentextZchn"/>
    <w:uiPriority w:val="99"/>
    <w:semiHidden/>
    <w:unhideWhenUsed/>
    <w:rsid w:val="00CA268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268E"/>
    <w:rPr>
      <w:rFonts w:ascii="Tahoma" w:hAnsi="Tahoma" w:cs="Tahoma"/>
      <w:sz w:val="16"/>
      <w:szCs w:val="16"/>
      <w:lang w:eastAsia="en-US"/>
    </w:rPr>
  </w:style>
  <w:style w:type="paragraph" w:styleId="IntensivesZitat">
    <w:name w:val="Intense Quote"/>
    <w:basedOn w:val="Standard"/>
    <w:next w:val="Standard"/>
    <w:link w:val="IntensivesZitatZchn"/>
    <w:uiPriority w:val="30"/>
    <w:rsid w:val="009C4EB4"/>
    <w:pPr>
      <w:pBdr>
        <w:top w:val="single" w:sz="4" w:space="10" w:color="4F81BD" w:themeColor="accent1"/>
        <w:bottom w:val="single" w:sz="4" w:space="10" w:color="4F81BD" w:themeColor="accent1"/>
      </w:pBdr>
      <w:spacing w:before="360" w:after="360"/>
      <w:ind w:left="864" w:right="864"/>
      <w:jc w:val="center"/>
    </w:pPr>
    <w:rPr>
      <w:i/>
      <w:iCs/>
      <w:color w:val="8E1047"/>
    </w:rPr>
  </w:style>
  <w:style w:type="table" w:styleId="Tabellenraster">
    <w:name w:val="Table Grid"/>
    <w:basedOn w:val="NormaleTabelle"/>
    <w:uiPriority w:val="59"/>
    <w:rsid w:val="00F84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unhideWhenUsed/>
    <w:rsid w:val="00A42FDF"/>
    <w:pPr>
      <w:spacing w:after="0"/>
    </w:pPr>
    <w:rPr>
      <w:sz w:val="20"/>
      <w:szCs w:val="20"/>
    </w:rPr>
  </w:style>
  <w:style w:type="character" w:customStyle="1" w:styleId="FunotentextZchn">
    <w:name w:val="Fußnotentext Zchn"/>
    <w:basedOn w:val="Absatz-Standardschriftart"/>
    <w:link w:val="Funotentext"/>
    <w:uiPriority w:val="99"/>
    <w:rsid w:val="00A42FDF"/>
    <w:rPr>
      <w:lang w:val="en-US" w:eastAsia="en-US"/>
    </w:rPr>
  </w:style>
  <w:style w:type="character" w:styleId="Funotenzeichen">
    <w:name w:val="footnote reference"/>
    <w:basedOn w:val="Absatz-Standardschriftart"/>
    <w:uiPriority w:val="99"/>
    <w:unhideWhenUsed/>
    <w:rsid w:val="00A42FDF"/>
    <w:rPr>
      <w:vertAlign w:val="superscript"/>
    </w:rPr>
  </w:style>
  <w:style w:type="character" w:styleId="Fett">
    <w:name w:val="Strong"/>
    <w:uiPriority w:val="22"/>
    <w:qFormat/>
    <w:rsid w:val="00D94EFC"/>
    <w:rPr>
      <w:b/>
      <w:bCs/>
      <w:color w:val="8E1047"/>
    </w:rPr>
  </w:style>
  <w:style w:type="paragraph" w:styleId="StandardWeb">
    <w:name w:val="Normal (Web)"/>
    <w:basedOn w:val="Standard"/>
    <w:uiPriority w:val="99"/>
    <w:semiHidden/>
    <w:unhideWhenUsed/>
    <w:rsid w:val="00163DC0"/>
    <w:pPr>
      <w:spacing w:beforeAutospacing="1" w:afterAutospacing="1"/>
    </w:pPr>
    <w:rPr>
      <w:rFonts w:ascii="Times New Roman" w:eastAsiaTheme="minorEastAsia" w:hAnsi="Times New Roman"/>
      <w:sz w:val="24"/>
      <w:szCs w:val="24"/>
      <w:lang w:val="fr-CH" w:eastAsia="fr-CH"/>
    </w:rPr>
  </w:style>
  <w:style w:type="paragraph" w:styleId="Beschriftung">
    <w:name w:val="caption"/>
    <w:basedOn w:val="Standard"/>
    <w:next w:val="Standard"/>
    <w:uiPriority w:val="35"/>
    <w:unhideWhenUsed/>
    <w:rsid w:val="009C4EB4"/>
    <w:pPr>
      <w:jc w:val="center"/>
    </w:pPr>
    <w:rPr>
      <w:i/>
      <w:iCs/>
      <w:color w:val="8E1047"/>
      <w:sz w:val="18"/>
      <w:szCs w:val="18"/>
    </w:rPr>
  </w:style>
  <w:style w:type="character" w:customStyle="1" w:styleId="berschrift3Zchn">
    <w:name w:val="Überschrift 3 Zchn"/>
    <w:basedOn w:val="Absatz-Standardschriftart"/>
    <w:link w:val="berschrift3"/>
    <w:uiPriority w:val="9"/>
    <w:rsid w:val="009C4EB4"/>
    <w:rPr>
      <w:rFonts w:asciiTheme="majorHAnsi" w:eastAsiaTheme="majorEastAsia" w:hAnsiTheme="majorHAnsi" w:cstheme="majorBidi"/>
      <w:b/>
      <w:color w:val="8E1047"/>
      <w:sz w:val="24"/>
      <w:szCs w:val="24"/>
      <w:lang w:val="en-US" w:eastAsia="en-US"/>
    </w:rPr>
  </w:style>
  <w:style w:type="numbering" w:customStyle="1" w:styleId="Style1">
    <w:name w:val="Style1"/>
    <w:uiPriority w:val="99"/>
    <w:rsid w:val="006F4190"/>
    <w:pPr>
      <w:numPr>
        <w:numId w:val="3"/>
      </w:numPr>
    </w:pPr>
  </w:style>
  <w:style w:type="character" w:styleId="NichtaufgelsteErwhnung">
    <w:name w:val="Unresolved Mention"/>
    <w:basedOn w:val="Absatz-Standardschriftart"/>
    <w:uiPriority w:val="99"/>
    <w:semiHidden/>
    <w:unhideWhenUsed/>
    <w:rsid w:val="000A0A01"/>
    <w:rPr>
      <w:color w:val="808080"/>
      <w:shd w:val="clear" w:color="auto" w:fill="E6E6E6"/>
    </w:rPr>
  </w:style>
  <w:style w:type="character" w:customStyle="1" w:styleId="IntensivesZitatZchn">
    <w:name w:val="Intensives Zitat Zchn"/>
    <w:basedOn w:val="Absatz-Standardschriftart"/>
    <w:link w:val="IntensivesZitat"/>
    <w:uiPriority w:val="30"/>
    <w:rsid w:val="009C4EB4"/>
    <w:rPr>
      <w:i/>
      <w:iCs/>
      <w:color w:val="8E1047"/>
      <w:sz w:val="22"/>
      <w:szCs w:val="22"/>
      <w:lang w:val="en-US" w:eastAsia="en-US"/>
    </w:rPr>
  </w:style>
  <w:style w:type="character" w:styleId="IntensiverVerweis">
    <w:name w:val="Intense Reference"/>
    <w:basedOn w:val="Absatz-Standardschriftart"/>
    <w:uiPriority w:val="32"/>
    <w:rsid w:val="009C4EB4"/>
    <w:rPr>
      <w:b/>
      <w:bCs/>
      <w:smallCaps/>
      <w:color w:val="8E1047"/>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3043">
      <w:bodyDiv w:val="1"/>
      <w:marLeft w:val="0"/>
      <w:marRight w:val="0"/>
      <w:marTop w:val="0"/>
      <w:marBottom w:val="0"/>
      <w:divBdr>
        <w:top w:val="none" w:sz="0" w:space="0" w:color="auto"/>
        <w:left w:val="none" w:sz="0" w:space="0" w:color="auto"/>
        <w:bottom w:val="none" w:sz="0" w:space="0" w:color="auto"/>
        <w:right w:val="none" w:sz="0" w:space="0" w:color="auto"/>
      </w:divBdr>
    </w:div>
    <w:div w:id="236478930">
      <w:bodyDiv w:val="1"/>
      <w:marLeft w:val="0"/>
      <w:marRight w:val="0"/>
      <w:marTop w:val="0"/>
      <w:marBottom w:val="0"/>
      <w:divBdr>
        <w:top w:val="none" w:sz="0" w:space="0" w:color="auto"/>
        <w:left w:val="none" w:sz="0" w:space="0" w:color="auto"/>
        <w:bottom w:val="none" w:sz="0" w:space="0" w:color="auto"/>
        <w:right w:val="none" w:sz="0" w:space="0" w:color="auto"/>
      </w:divBdr>
    </w:div>
    <w:div w:id="312878491">
      <w:bodyDiv w:val="1"/>
      <w:marLeft w:val="0"/>
      <w:marRight w:val="0"/>
      <w:marTop w:val="0"/>
      <w:marBottom w:val="0"/>
      <w:divBdr>
        <w:top w:val="none" w:sz="0" w:space="0" w:color="auto"/>
        <w:left w:val="none" w:sz="0" w:space="0" w:color="auto"/>
        <w:bottom w:val="none" w:sz="0" w:space="0" w:color="auto"/>
        <w:right w:val="none" w:sz="0" w:space="0" w:color="auto"/>
      </w:divBdr>
    </w:div>
    <w:div w:id="459766911">
      <w:bodyDiv w:val="1"/>
      <w:marLeft w:val="0"/>
      <w:marRight w:val="0"/>
      <w:marTop w:val="0"/>
      <w:marBottom w:val="0"/>
      <w:divBdr>
        <w:top w:val="none" w:sz="0" w:space="0" w:color="auto"/>
        <w:left w:val="none" w:sz="0" w:space="0" w:color="auto"/>
        <w:bottom w:val="none" w:sz="0" w:space="0" w:color="auto"/>
        <w:right w:val="none" w:sz="0" w:space="0" w:color="auto"/>
      </w:divBdr>
    </w:div>
    <w:div w:id="491023155">
      <w:bodyDiv w:val="1"/>
      <w:marLeft w:val="0"/>
      <w:marRight w:val="0"/>
      <w:marTop w:val="0"/>
      <w:marBottom w:val="0"/>
      <w:divBdr>
        <w:top w:val="none" w:sz="0" w:space="0" w:color="auto"/>
        <w:left w:val="none" w:sz="0" w:space="0" w:color="auto"/>
        <w:bottom w:val="none" w:sz="0" w:space="0" w:color="auto"/>
        <w:right w:val="none" w:sz="0" w:space="0" w:color="auto"/>
      </w:divBdr>
    </w:div>
    <w:div w:id="513347409">
      <w:bodyDiv w:val="1"/>
      <w:marLeft w:val="0"/>
      <w:marRight w:val="0"/>
      <w:marTop w:val="0"/>
      <w:marBottom w:val="0"/>
      <w:divBdr>
        <w:top w:val="none" w:sz="0" w:space="0" w:color="auto"/>
        <w:left w:val="none" w:sz="0" w:space="0" w:color="auto"/>
        <w:bottom w:val="none" w:sz="0" w:space="0" w:color="auto"/>
        <w:right w:val="none" w:sz="0" w:space="0" w:color="auto"/>
      </w:divBdr>
    </w:div>
    <w:div w:id="679897120">
      <w:bodyDiv w:val="1"/>
      <w:marLeft w:val="0"/>
      <w:marRight w:val="0"/>
      <w:marTop w:val="0"/>
      <w:marBottom w:val="0"/>
      <w:divBdr>
        <w:top w:val="none" w:sz="0" w:space="0" w:color="auto"/>
        <w:left w:val="none" w:sz="0" w:space="0" w:color="auto"/>
        <w:bottom w:val="none" w:sz="0" w:space="0" w:color="auto"/>
        <w:right w:val="none" w:sz="0" w:space="0" w:color="auto"/>
      </w:divBdr>
    </w:div>
    <w:div w:id="691346455">
      <w:bodyDiv w:val="1"/>
      <w:marLeft w:val="0"/>
      <w:marRight w:val="0"/>
      <w:marTop w:val="0"/>
      <w:marBottom w:val="0"/>
      <w:divBdr>
        <w:top w:val="none" w:sz="0" w:space="0" w:color="auto"/>
        <w:left w:val="none" w:sz="0" w:space="0" w:color="auto"/>
        <w:bottom w:val="none" w:sz="0" w:space="0" w:color="auto"/>
        <w:right w:val="none" w:sz="0" w:space="0" w:color="auto"/>
      </w:divBdr>
    </w:div>
    <w:div w:id="722018815">
      <w:bodyDiv w:val="1"/>
      <w:marLeft w:val="0"/>
      <w:marRight w:val="0"/>
      <w:marTop w:val="0"/>
      <w:marBottom w:val="0"/>
      <w:divBdr>
        <w:top w:val="none" w:sz="0" w:space="0" w:color="auto"/>
        <w:left w:val="none" w:sz="0" w:space="0" w:color="auto"/>
        <w:bottom w:val="none" w:sz="0" w:space="0" w:color="auto"/>
        <w:right w:val="none" w:sz="0" w:space="0" w:color="auto"/>
      </w:divBdr>
    </w:div>
    <w:div w:id="730344801">
      <w:bodyDiv w:val="1"/>
      <w:marLeft w:val="0"/>
      <w:marRight w:val="0"/>
      <w:marTop w:val="0"/>
      <w:marBottom w:val="0"/>
      <w:divBdr>
        <w:top w:val="none" w:sz="0" w:space="0" w:color="auto"/>
        <w:left w:val="none" w:sz="0" w:space="0" w:color="auto"/>
        <w:bottom w:val="none" w:sz="0" w:space="0" w:color="auto"/>
        <w:right w:val="none" w:sz="0" w:space="0" w:color="auto"/>
      </w:divBdr>
    </w:div>
    <w:div w:id="829175357">
      <w:bodyDiv w:val="1"/>
      <w:marLeft w:val="0"/>
      <w:marRight w:val="0"/>
      <w:marTop w:val="0"/>
      <w:marBottom w:val="0"/>
      <w:divBdr>
        <w:top w:val="none" w:sz="0" w:space="0" w:color="auto"/>
        <w:left w:val="none" w:sz="0" w:space="0" w:color="auto"/>
        <w:bottom w:val="none" w:sz="0" w:space="0" w:color="auto"/>
        <w:right w:val="none" w:sz="0" w:space="0" w:color="auto"/>
      </w:divBdr>
    </w:div>
    <w:div w:id="851069036">
      <w:bodyDiv w:val="1"/>
      <w:marLeft w:val="0"/>
      <w:marRight w:val="0"/>
      <w:marTop w:val="0"/>
      <w:marBottom w:val="0"/>
      <w:divBdr>
        <w:top w:val="none" w:sz="0" w:space="0" w:color="auto"/>
        <w:left w:val="none" w:sz="0" w:space="0" w:color="auto"/>
        <w:bottom w:val="none" w:sz="0" w:space="0" w:color="auto"/>
        <w:right w:val="none" w:sz="0" w:space="0" w:color="auto"/>
      </w:divBdr>
    </w:div>
    <w:div w:id="880824699">
      <w:bodyDiv w:val="1"/>
      <w:marLeft w:val="0"/>
      <w:marRight w:val="0"/>
      <w:marTop w:val="0"/>
      <w:marBottom w:val="0"/>
      <w:divBdr>
        <w:top w:val="none" w:sz="0" w:space="0" w:color="auto"/>
        <w:left w:val="none" w:sz="0" w:space="0" w:color="auto"/>
        <w:bottom w:val="none" w:sz="0" w:space="0" w:color="auto"/>
        <w:right w:val="none" w:sz="0" w:space="0" w:color="auto"/>
      </w:divBdr>
    </w:div>
    <w:div w:id="911810675">
      <w:bodyDiv w:val="1"/>
      <w:marLeft w:val="0"/>
      <w:marRight w:val="0"/>
      <w:marTop w:val="0"/>
      <w:marBottom w:val="0"/>
      <w:divBdr>
        <w:top w:val="none" w:sz="0" w:space="0" w:color="auto"/>
        <w:left w:val="none" w:sz="0" w:space="0" w:color="auto"/>
        <w:bottom w:val="none" w:sz="0" w:space="0" w:color="auto"/>
        <w:right w:val="none" w:sz="0" w:space="0" w:color="auto"/>
      </w:divBdr>
    </w:div>
    <w:div w:id="939490217">
      <w:bodyDiv w:val="1"/>
      <w:marLeft w:val="0"/>
      <w:marRight w:val="0"/>
      <w:marTop w:val="0"/>
      <w:marBottom w:val="0"/>
      <w:divBdr>
        <w:top w:val="none" w:sz="0" w:space="0" w:color="auto"/>
        <w:left w:val="none" w:sz="0" w:space="0" w:color="auto"/>
        <w:bottom w:val="none" w:sz="0" w:space="0" w:color="auto"/>
        <w:right w:val="none" w:sz="0" w:space="0" w:color="auto"/>
      </w:divBdr>
    </w:div>
    <w:div w:id="973684231">
      <w:bodyDiv w:val="1"/>
      <w:marLeft w:val="0"/>
      <w:marRight w:val="0"/>
      <w:marTop w:val="0"/>
      <w:marBottom w:val="0"/>
      <w:divBdr>
        <w:top w:val="none" w:sz="0" w:space="0" w:color="auto"/>
        <w:left w:val="none" w:sz="0" w:space="0" w:color="auto"/>
        <w:bottom w:val="none" w:sz="0" w:space="0" w:color="auto"/>
        <w:right w:val="none" w:sz="0" w:space="0" w:color="auto"/>
      </w:divBdr>
    </w:div>
    <w:div w:id="1052660230">
      <w:bodyDiv w:val="1"/>
      <w:marLeft w:val="0"/>
      <w:marRight w:val="0"/>
      <w:marTop w:val="0"/>
      <w:marBottom w:val="0"/>
      <w:divBdr>
        <w:top w:val="none" w:sz="0" w:space="0" w:color="auto"/>
        <w:left w:val="none" w:sz="0" w:space="0" w:color="auto"/>
        <w:bottom w:val="none" w:sz="0" w:space="0" w:color="auto"/>
        <w:right w:val="none" w:sz="0" w:space="0" w:color="auto"/>
      </w:divBdr>
    </w:div>
    <w:div w:id="1060208300">
      <w:bodyDiv w:val="1"/>
      <w:marLeft w:val="0"/>
      <w:marRight w:val="0"/>
      <w:marTop w:val="0"/>
      <w:marBottom w:val="0"/>
      <w:divBdr>
        <w:top w:val="none" w:sz="0" w:space="0" w:color="auto"/>
        <w:left w:val="none" w:sz="0" w:space="0" w:color="auto"/>
        <w:bottom w:val="none" w:sz="0" w:space="0" w:color="auto"/>
        <w:right w:val="none" w:sz="0" w:space="0" w:color="auto"/>
      </w:divBdr>
    </w:div>
    <w:div w:id="1090010342">
      <w:bodyDiv w:val="1"/>
      <w:marLeft w:val="0"/>
      <w:marRight w:val="0"/>
      <w:marTop w:val="0"/>
      <w:marBottom w:val="0"/>
      <w:divBdr>
        <w:top w:val="none" w:sz="0" w:space="0" w:color="auto"/>
        <w:left w:val="none" w:sz="0" w:space="0" w:color="auto"/>
        <w:bottom w:val="none" w:sz="0" w:space="0" w:color="auto"/>
        <w:right w:val="none" w:sz="0" w:space="0" w:color="auto"/>
      </w:divBdr>
    </w:div>
    <w:div w:id="1176068699">
      <w:bodyDiv w:val="1"/>
      <w:marLeft w:val="0"/>
      <w:marRight w:val="0"/>
      <w:marTop w:val="0"/>
      <w:marBottom w:val="0"/>
      <w:divBdr>
        <w:top w:val="none" w:sz="0" w:space="0" w:color="auto"/>
        <w:left w:val="none" w:sz="0" w:space="0" w:color="auto"/>
        <w:bottom w:val="none" w:sz="0" w:space="0" w:color="auto"/>
        <w:right w:val="none" w:sz="0" w:space="0" w:color="auto"/>
      </w:divBdr>
    </w:div>
    <w:div w:id="1193760347">
      <w:bodyDiv w:val="1"/>
      <w:marLeft w:val="0"/>
      <w:marRight w:val="0"/>
      <w:marTop w:val="0"/>
      <w:marBottom w:val="0"/>
      <w:divBdr>
        <w:top w:val="none" w:sz="0" w:space="0" w:color="auto"/>
        <w:left w:val="none" w:sz="0" w:space="0" w:color="auto"/>
        <w:bottom w:val="none" w:sz="0" w:space="0" w:color="auto"/>
        <w:right w:val="none" w:sz="0" w:space="0" w:color="auto"/>
      </w:divBdr>
    </w:div>
    <w:div w:id="1214585582">
      <w:bodyDiv w:val="1"/>
      <w:marLeft w:val="0"/>
      <w:marRight w:val="0"/>
      <w:marTop w:val="0"/>
      <w:marBottom w:val="0"/>
      <w:divBdr>
        <w:top w:val="none" w:sz="0" w:space="0" w:color="auto"/>
        <w:left w:val="none" w:sz="0" w:space="0" w:color="auto"/>
        <w:bottom w:val="none" w:sz="0" w:space="0" w:color="auto"/>
        <w:right w:val="none" w:sz="0" w:space="0" w:color="auto"/>
      </w:divBdr>
    </w:div>
    <w:div w:id="1215317762">
      <w:bodyDiv w:val="1"/>
      <w:marLeft w:val="0"/>
      <w:marRight w:val="0"/>
      <w:marTop w:val="0"/>
      <w:marBottom w:val="0"/>
      <w:divBdr>
        <w:top w:val="none" w:sz="0" w:space="0" w:color="auto"/>
        <w:left w:val="none" w:sz="0" w:space="0" w:color="auto"/>
        <w:bottom w:val="none" w:sz="0" w:space="0" w:color="auto"/>
        <w:right w:val="none" w:sz="0" w:space="0" w:color="auto"/>
      </w:divBdr>
    </w:div>
    <w:div w:id="1269197223">
      <w:bodyDiv w:val="1"/>
      <w:marLeft w:val="0"/>
      <w:marRight w:val="0"/>
      <w:marTop w:val="0"/>
      <w:marBottom w:val="0"/>
      <w:divBdr>
        <w:top w:val="none" w:sz="0" w:space="0" w:color="auto"/>
        <w:left w:val="none" w:sz="0" w:space="0" w:color="auto"/>
        <w:bottom w:val="none" w:sz="0" w:space="0" w:color="auto"/>
        <w:right w:val="none" w:sz="0" w:space="0" w:color="auto"/>
      </w:divBdr>
    </w:div>
    <w:div w:id="1285044201">
      <w:bodyDiv w:val="1"/>
      <w:marLeft w:val="0"/>
      <w:marRight w:val="0"/>
      <w:marTop w:val="0"/>
      <w:marBottom w:val="0"/>
      <w:divBdr>
        <w:top w:val="none" w:sz="0" w:space="0" w:color="auto"/>
        <w:left w:val="none" w:sz="0" w:space="0" w:color="auto"/>
        <w:bottom w:val="none" w:sz="0" w:space="0" w:color="auto"/>
        <w:right w:val="none" w:sz="0" w:space="0" w:color="auto"/>
      </w:divBdr>
    </w:div>
    <w:div w:id="1306087627">
      <w:bodyDiv w:val="1"/>
      <w:marLeft w:val="0"/>
      <w:marRight w:val="0"/>
      <w:marTop w:val="0"/>
      <w:marBottom w:val="0"/>
      <w:divBdr>
        <w:top w:val="none" w:sz="0" w:space="0" w:color="auto"/>
        <w:left w:val="none" w:sz="0" w:space="0" w:color="auto"/>
        <w:bottom w:val="none" w:sz="0" w:space="0" w:color="auto"/>
        <w:right w:val="none" w:sz="0" w:space="0" w:color="auto"/>
      </w:divBdr>
    </w:div>
    <w:div w:id="1314918732">
      <w:bodyDiv w:val="1"/>
      <w:marLeft w:val="0"/>
      <w:marRight w:val="0"/>
      <w:marTop w:val="0"/>
      <w:marBottom w:val="0"/>
      <w:divBdr>
        <w:top w:val="none" w:sz="0" w:space="0" w:color="auto"/>
        <w:left w:val="none" w:sz="0" w:space="0" w:color="auto"/>
        <w:bottom w:val="none" w:sz="0" w:space="0" w:color="auto"/>
        <w:right w:val="none" w:sz="0" w:space="0" w:color="auto"/>
      </w:divBdr>
    </w:div>
    <w:div w:id="1336952580">
      <w:bodyDiv w:val="1"/>
      <w:marLeft w:val="0"/>
      <w:marRight w:val="0"/>
      <w:marTop w:val="0"/>
      <w:marBottom w:val="0"/>
      <w:divBdr>
        <w:top w:val="none" w:sz="0" w:space="0" w:color="auto"/>
        <w:left w:val="none" w:sz="0" w:space="0" w:color="auto"/>
        <w:bottom w:val="none" w:sz="0" w:space="0" w:color="auto"/>
        <w:right w:val="none" w:sz="0" w:space="0" w:color="auto"/>
      </w:divBdr>
    </w:div>
    <w:div w:id="1341279264">
      <w:bodyDiv w:val="1"/>
      <w:marLeft w:val="0"/>
      <w:marRight w:val="0"/>
      <w:marTop w:val="0"/>
      <w:marBottom w:val="0"/>
      <w:divBdr>
        <w:top w:val="none" w:sz="0" w:space="0" w:color="auto"/>
        <w:left w:val="none" w:sz="0" w:space="0" w:color="auto"/>
        <w:bottom w:val="none" w:sz="0" w:space="0" w:color="auto"/>
        <w:right w:val="none" w:sz="0" w:space="0" w:color="auto"/>
      </w:divBdr>
    </w:div>
    <w:div w:id="1393502766">
      <w:bodyDiv w:val="1"/>
      <w:marLeft w:val="0"/>
      <w:marRight w:val="0"/>
      <w:marTop w:val="0"/>
      <w:marBottom w:val="0"/>
      <w:divBdr>
        <w:top w:val="none" w:sz="0" w:space="0" w:color="auto"/>
        <w:left w:val="none" w:sz="0" w:space="0" w:color="auto"/>
        <w:bottom w:val="none" w:sz="0" w:space="0" w:color="auto"/>
        <w:right w:val="none" w:sz="0" w:space="0" w:color="auto"/>
      </w:divBdr>
    </w:div>
    <w:div w:id="1414472161">
      <w:bodyDiv w:val="1"/>
      <w:marLeft w:val="0"/>
      <w:marRight w:val="0"/>
      <w:marTop w:val="0"/>
      <w:marBottom w:val="0"/>
      <w:divBdr>
        <w:top w:val="none" w:sz="0" w:space="0" w:color="auto"/>
        <w:left w:val="none" w:sz="0" w:space="0" w:color="auto"/>
        <w:bottom w:val="none" w:sz="0" w:space="0" w:color="auto"/>
        <w:right w:val="none" w:sz="0" w:space="0" w:color="auto"/>
      </w:divBdr>
    </w:div>
    <w:div w:id="1471023272">
      <w:bodyDiv w:val="1"/>
      <w:marLeft w:val="0"/>
      <w:marRight w:val="0"/>
      <w:marTop w:val="0"/>
      <w:marBottom w:val="0"/>
      <w:divBdr>
        <w:top w:val="none" w:sz="0" w:space="0" w:color="auto"/>
        <w:left w:val="none" w:sz="0" w:space="0" w:color="auto"/>
        <w:bottom w:val="none" w:sz="0" w:space="0" w:color="auto"/>
        <w:right w:val="none" w:sz="0" w:space="0" w:color="auto"/>
      </w:divBdr>
    </w:div>
    <w:div w:id="1486434910">
      <w:bodyDiv w:val="1"/>
      <w:marLeft w:val="0"/>
      <w:marRight w:val="0"/>
      <w:marTop w:val="0"/>
      <w:marBottom w:val="0"/>
      <w:divBdr>
        <w:top w:val="none" w:sz="0" w:space="0" w:color="auto"/>
        <w:left w:val="none" w:sz="0" w:space="0" w:color="auto"/>
        <w:bottom w:val="none" w:sz="0" w:space="0" w:color="auto"/>
        <w:right w:val="none" w:sz="0" w:space="0" w:color="auto"/>
      </w:divBdr>
    </w:div>
    <w:div w:id="1502117607">
      <w:bodyDiv w:val="1"/>
      <w:marLeft w:val="0"/>
      <w:marRight w:val="0"/>
      <w:marTop w:val="0"/>
      <w:marBottom w:val="0"/>
      <w:divBdr>
        <w:top w:val="none" w:sz="0" w:space="0" w:color="auto"/>
        <w:left w:val="none" w:sz="0" w:space="0" w:color="auto"/>
        <w:bottom w:val="none" w:sz="0" w:space="0" w:color="auto"/>
        <w:right w:val="none" w:sz="0" w:space="0" w:color="auto"/>
      </w:divBdr>
    </w:div>
    <w:div w:id="1592884523">
      <w:bodyDiv w:val="1"/>
      <w:marLeft w:val="0"/>
      <w:marRight w:val="0"/>
      <w:marTop w:val="0"/>
      <w:marBottom w:val="0"/>
      <w:divBdr>
        <w:top w:val="none" w:sz="0" w:space="0" w:color="auto"/>
        <w:left w:val="none" w:sz="0" w:space="0" w:color="auto"/>
        <w:bottom w:val="none" w:sz="0" w:space="0" w:color="auto"/>
        <w:right w:val="none" w:sz="0" w:space="0" w:color="auto"/>
      </w:divBdr>
    </w:div>
    <w:div w:id="1598249584">
      <w:bodyDiv w:val="1"/>
      <w:marLeft w:val="0"/>
      <w:marRight w:val="0"/>
      <w:marTop w:val="0"/>
      <w:marBottom w:val="0"/>
      <w:divBdr>
        <w:top w:val="none" w:sz="0" w:space="0" w:color="auto"/>
        <w:left w:val="none" w:sz="0" w:space="0" w:color="auto"/>
        <w:bottom w:val="none" w:sz="0" w:space="0" w:color="auto"/>
        <w:right w:val="none" w:sz="0" w:space="0" w:color="auto"/>
      </w:divBdr>
    </w:div>
    <w:div w:id="1619221593">
      <w:bodyDiv w:val="1"/>
      <w:marLeft w:val="0"/>
      <w:marRight w:val="0"/>
      <w:marTop w:val="0"/>
      <w:marBottom w:val="0"/>
      <w:divBdr>
        <w:top w:val="none" w:sz="0" w:space="0" w:color="auto"/>
        <w:left w:val="none" w:sz="0" w:space="0" w:color="auto"/>
        <w:bottom w:val="none" w:sz="0" w:space="0" w:color="auto"/>
        <w:right w:val="none" w:sz="0" w:space="0" w:color="auto"/>
      </w:divBdr>
    </w:div>
    <w:div w:id="1639846748">
      <w:bodyDiv w:val="1"/>
      <w:marLeft w:val="0"/>
      <w:marRight w:val="0"/>
      <w:marTop w:val="0"/>
      <w:marBottom w:val="0"/>
      <w:divBdr>
        <w:top w:val="none" w:sz="0" w:space="0" w:color="auto"/>
        <w:left w:val="none" w:sz="0" w:space="0" w:color="auto"/>
        <w:bottom w:val="none" w:sz="0" w:space="0" w:color="auto"/>
        <w:right w:val="none" w:sz="0" w:space="0" w:color="auto"/>
      </w:divBdr>
    </w:div>
    <w:div w:id="1656451858">
      <w:bodyDiv w:val="1"/>
      <w:marLeft w:val="0"/>
      <w:marRight w:val="0"/>
      <w:marTop w:val="0"/>
      <w:marBottom w:val="0"/>
      <w:divBdr>
        <w:top w:val="none" w:sz="0" w:space="0" w:color="auto"/>
        <w:left w:val="none" w:sz="0" w:space="0" w:color="auto"/>
        <w:bottom w:val="none" w:sz="0" w:space="0" w:color="auto"/>
        <w:right w:val="none" w:sz="0" w:space="0" w:color="auto"/>
      </w:divBdr>
    </w:div>
    <w:div w:id="1680425728">
      <w:bodyDiv w:val="1"/>
      <w:marLeft w:val="0"/>
      <w:marRight w:val="0"/>
      <w:marTop w:val="0"/>
      <w:marBottom w:val="0"/>
      <w:divBdr>
        <w:top w:val="none" w:sz="0" w:space="0" w:color="auto"/>
        <w:left w:val="none" w:sz="0" w:space="0" w:color="auto"/>
        <w:bottom w:val="none" w:sz="0" w:space="0" w:color="auto"/>
        <w:right w:val="none" w:sz="0" w:space="0" w:color="auto"/>
      </w:divBdr>
    </w:div>
    <w:div w:id="1681270957">
      <w:bodyDiv w:val="1"/>
      <w:marLeft w:val="0"/>
      <w:marRight w:val="0"/>
      <w:marTop w:val="0"/>
      <w:marBottom w:val="0"/>
      <w:divBdr>
        <w:top w:val="none" w:sz="0" w:space="0" w:color="auto"/>
        <w:left w:val="none" w:sz="0" w:space="0" w:color="auto"/>
        <w:bottom w:val="none" w:sz="0" w:space="0" w:color="auto"/>
        <w:right w:val="none" w:sz="0" w:space="0" w:color="auto"/>
      </w:divBdr>
    </w:div>
    <w:div w:id="1689982679">
      <w:bodyDiv w:val="1"/>
      <w:marLeft w:val="0"/>
      <w:marRight w:val="0"/>
      <w:marTop w:val="0"/>
      <w:marBottom w:val="0"/>
      <w:divBdr>
        <w:top w:val="none" w:sz="0" w:space="0" w:color="auto"/>
        <w:left w:val="none" w:sz="0" w:space="0" w:color="auto"/>
        <w:bottom w:val="none" w:sz="0" w:space="0" w:color="auto"/>
        <w:right w:val="none" w:sz="0" w:space="0" w:color="auto"/>
      </w:divBdr>
    </w:div>
    <w:div w:id="1739984958">
      <w:bodyDiv w:val="1"/>
      <w:marLeft w:val="0"/>
      <w:marRight w:val="0"/>
      <w:marTop w:val="0"/>
      <w:marBottom w:val="0"/>
      <w:divBdr>
        <w:top w:val="none" w:sz="0" w:space="0" w:color="auto"/>
        <w:left w:val="none" w:sz="0" w:space="0" w:color="auto"/>
        <w:bottom w:val="none" w:sz="0" w:space="0" w:color="auto"/>
        <w:right w:val="none" w:sz="0" w:space="0" w:color="auto"/>
      </w:divBdr>
    </w:div>
    <w:div w:id="1748190146">
      <w:bodyDiv w:val="1"/>
      <w:marLeft w:val="0"/>
      <w:marRight w:val="0"/>
      <w:marTop w:val="0"/>
      <w:marBottom w:val="0"/>
      <w:divBdr>
        <w:top w:val="none" w:sz="0" w:space="0" w:color="auto"/>
        <w:left w:val="none" w:sz="0" w:space="0" w:color="auto"/>
        <w:bottom w:val="none" w:sz="0" w:space="0" w:color="auto"/>
        <w:right w:val="none" w:sz="0" w:space="0" w:color="auto"/>
      </w:divBdr>
    </w:div>
    <w:div w:id="1872381489">
      <w:bodyDiv w:val="1"/>
      <w:marLeft w:val="0"/>
      <w:marRight w:val="0"/>
      <w:marTop w:val="0"/>
      <w:marBottom w:val="0"/>
      <w:divBdr>
        <w:top w:val="none" w:sz="0" w:space="0" w:color="auto"/>
        <w:left w:val="none" w:sz="0" w:space="0" w:color="auto"/>
        <w:bottom w:val="none" w:sz="0" w:space="0" w:color="auto"/>
        <w:right w:val="none" w:sz="0" w:space="0" w:color="auto"/>
      </w:divBdr>
    </w:div>
    <w:div w:id="1916233298">
      <w:bodyDiv w:val="1"/>
      <w:marLeft w:val="0"/>
      <w:marRight w:val="0"/>
      <w:marTop w:val="0"/>
      <w:marBottom w:val="0"/>
      <w:divBdr>
        <w:top w:val="none" w:sz="0" w:space="0" w:color="auto"/>
        <w:left w:val="none" w:sz="0" w:space="0" w:color="auto"/>
        <w:bottom w:val="none" w:sz="0" w:space="0" w:color="auto"/>
        <w:right w:val="none" w:sz="0" w:space="0" w:color="auto"/>
      </w:divBdr>
    </w:div>
    <w:div w:id="1931692608">
      <w:bodyDiv w:val="1"/>
      <w:marLeft w:val="0"/>
      <w:marRight w:val="0"/>
      <w:marTop w:val="0"/>
      <w:marBottom w:val="0"/>
      <w:divBdr>
        <w:top w:val="none" w:sz="0" w:space="0" w:color="auto"/>
        <w:left w:val="none" w:sz="0" w:space="0" w:color="auto"/>
        <w:bottom w:val="none" w:sz="0" w:space="0" w:color="auto"/>
        <w:right w:val="none" w:sz="0" w:space="0" w:color="auto"/>
      </w:divBdr>
    </w:div>
    <w:div w:id="1959989494">
      <w:bodyDiv w:val="1"/>
      <w:marLeft w:val="0"/>
      <w:marRight w:val="0"/>
      <w:marTop w:val="0"/>
      <w:marBottom w:val="0"/>
      <w:divBdr>
        <w:top w:val="none" w:sz="0" w:space="0" w:color="auto"/>
        <w:left w:val="none" w:sz="0" w:space="0" w:color="auto"/>
        <w:bottom w:val="none" w:sz="0" w:space="0" w:color="auto"/>
        <w:right w:val="none" w:sz="0" w:space="0" w:color="auto"/>
      </w:divBdr>
    </w:div>
    <w:div w:id="1994750876">
      <w:bodyDiv w:val="1"/>
      <w:marLeft w:val="0"/>
      <w:marRight w:val="0"/>
      <w:marTop w:val="0"/>
      <w:marBottom w:val="0"/>
      <w:divBdr>
        <w:top w:val="none" w:sz="0" w:space="0" w:color="auto"/>
        <w:left w:val="none" w:sz="0" w:space="0" w:color="auto"/>
        <w:bottom w:val="none" w:sz="0" w:space="0" w:color="auto"/>
        <w:right w:val="none" w:sz="0" w:space="0" w:color="auto"/>
      </w:divBdr>
    </w:div>
    <w:div w:id="2027630243">
      <w:bodyDiv w:val="1"/>
      <w:marLeft w:val="0"/>
      <w:marRight w:val="0"/>
      <w:marTop w:val="0"/>
      <w:marBottom w:val="0"/>
      <w:divBdr>
        <w:top w:val="none" w:sz="0" w:space="0" w:color="auto"/>
        <w:left w:val="none" w:sz="0" w:space="0" w:color="auto"/>
        <w:bottom w:val="none" w:sz="0" w:space="0" w:color="auto"/>
        <w:right w:val="none" w:sz="0" w:space="0" w:color="auto"/>
      </w:divBdr>
    </w:div>
    <w:div w:id="2076391744">
      <w:bodyDiv w:val="1"/>
      <w:marLeft w:val="0"/>
      <w:marRight w:val="0"/>
      <w:marTop w:val="0"/>
      <w:marBottom w:val="0"/>
      <w:divBdr>
        <w:top w:val="none" w:sz="0" w:space="0" w:color="auto"/>
        <w:left w:val="none" w:sz="0" w:space="0" w:color="auto"/>
        <w:bottom w:val="none" w:sz="0" w:space="0" w:color="auto"/>
        <w:right w:val="none" w:sz="0" w:space="0" w:color="auto"/>
      </w:divBdr>
    </w:div>
    <w:div w:id="207685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for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i\Desktop\837_SIn\templates\lab_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Tec</b:Tag>
    <b:SourceType>Report</b:SourceType>
    <b:Guid>{29E21D79-7D70-4C60-8CCC-F559D03C1E69}</b:Guid>
    <b:Title>Technical specification - Xtender serial protocol</b:Title>
    <b:Publisher>Studer - Innotec</b:Publisher>
    <b:URL>http://www.studer-innotec.com/media/document/0/technical-specification-xtender-serial-protocol-v1.6.30.pdf</b:URL>
    <b:RefOrder>1</b:RefOrder>
  </b:Source>
</b:Sources>
</file>

<file path=customXml/itemProps1.xml><?xml version="1.0" encoding="utf-8"?>
<ds:datastoreItem xmlns:ds="http://schemas.openxmlformats.org/officeDocument/2006/customXml" ds:itemID="{96508823-E31B-6A4D-8E90-DA3CF5597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C:\Users\roi\Desktop\837_SIn\templates\lab_en.dotx</Template>
  <TotalTime>0</TotalTime>
  <Pages>2</Pages>
  <Words>420</Words>
  <Characters>2648</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HES-SO // Valais - Wallis</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Roduit</dc:creator>
  <cp:lastModifiedBy>Clausen Michael</cp:lastModifiedBy>
  <cp:revision>6</cp:revision>
  <cp:lastPrinted>2019-09-16T19:40:00Z</cp:lastPrinted>
  <dcterms:created xsi:type="dcterms:W3CDTF">2019-09-16T19:40:00Z</dcterms:created>
  <dcterms:modified xsi:type="dcterms:W3CDTF">2023-02-06T19:18:00Z</dcterms:modified>
</cp:coreProperties>
</file>